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B5932" w14:textId="77777777" w:rsidR="00D5641A" w:rsidRDefault="00D47CA0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公共服务平台模块接口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D5641A" w14:paraId="70583053" w14:textId="77777777">
        <w:tc>
          <w:tcPr>
            <w:tcW w:w="1008" w:type="dxa"/>
            <w:vAlign w:val="center"/>
          </w:tcPr>
          <w:p w14:paraId="5F798FDB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590A358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8D73831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39385BE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2D7EB0FA" w14:textId="77777777" w:rsidR="00D5641A" w:rsidRDefault="00D47CA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D5641A" w14:paraId="0B8D0397" w14:textId="77777777">
        <w:tc>
          <w:tcPr>
            <w:tcW w:w="1008" w:type="dxa"/>
            <w:vAlign w:val="center"/>
          </w:tcPr>
          <w:p w14:paraId="0242C143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55FCEA66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xieyj</w:t>
            </w:r>
          </w:p>
        </w:tc>
        <w:tc>
          <w:tcPr>
            <w:tcW w:w="3420" w:type="dxa"/>
            <w:vAlign w:val="center"/>
          </w:tcPr>
          <w:p w14:paraId="62B93AB3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770DC83B" w14:textId="77777777" w:rsidR="00D5641A" w:rsidRDefault="00D5641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66C76C27" w14:textId="77777777" w:rsidR="00D5641A" w:rsidRDefault="00D47C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2016-10-05</w:t>
            </w:r>
          </w:p>
        </w:tc>
      </w:tr>
    </w:tbl>
    <w:p w14:paraId="3BCF6F27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服务接口</w:t>
      </w:r>
    </w:p>
    <w:p w14:paraId="1FE806F5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新增摄影/拍摄 (front)</w:t>
      </w:r>
    </w:p>
    <w:p w14:paraId="235FAC0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57B69A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新增摄影/拍摄服务</w:t>
      </w:r>
    </w:p>
    <w:p w14:paraId="480509E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FB2A97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5A12E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94DB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4507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1BC4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50F19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C05BF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821C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8FF54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C224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612000</w:t>
            </w:r>
          </w:p>
        </w:tc>
      </w:tr>
      <w:tr w:rsidR="00D5641A" w14:paraId="591010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A131E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545D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54FC6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64F2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"摄影拍摄",</w:t>
            </w:r>
          </w:p>
          <w:p w14:paraId="05A9EAF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62A75B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98118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8A1888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67FE856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 w14:paraId="2A5046F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 w14:paraId="64BE377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 w14:paraId="70626E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"scpslm": "栏目",</w:t>
            </w:r>
          </w:p>
          <w:p w14:paraId="0B2D6D6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 w14:paraId="68CB4A4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9EC9C2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652F0CE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A64AC2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4F48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A6A63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49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B4908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D8F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B0C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1A2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6E8EFB0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CD1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0DE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018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446F533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17A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7F2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174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0F01837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8B4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A05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57E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4A80A73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CEC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A52D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CBB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ZZ</w:t>
            </w:r>
            <w:r>
              <w:rPr>
                <w:rFonts w:ascii="宋体" w:hAnsi="宋体" w:cs="宋体"/>
                <w:sz w:val="20"/>
                <w:szCs w:val="20"/>
              </w:rPr>
              <w:t>0000000000001</w:t>
            </w:r>
          </w:p>
        </w:tc>
      </w:tr>
      <w:tr w:rsidR="00D5641A" w14:paraId="3FAAED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CBC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pyNum(必填)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034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107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700BB1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689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F26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C0F1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06475E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922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isDz(必填)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3EA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5CC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3148AE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401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scpslm(必填)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811E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4AD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拍摄类目</w:t>
            </w:r>
          </w:p>
        </w:tc>
      </w:tr>
      <w:tr w:rsidR="00D5641A" w14:paraId="2ED219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8C09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works(必填)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B0D0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6A7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www.baidu.com</w:t>
            </w:r>
          </w:p>
        </w:tc>
      </w:tr>
      <w:tr w:rsidR="00D5641A" w14:paraId="184748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3E1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90F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1278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3F1D0F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36A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B1B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5146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8DA603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CAB230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C6AE09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35D02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801C5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CC5F8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2E7A2FD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08A048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72D8F7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DB81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71E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1F5C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51982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6B68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F640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867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BA9B4B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614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DE6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F4F0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E790F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64E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B7C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217D4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654C333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修改摄影/拍摄 (front)</w:t>
      </w:r>
    </w:p>
    <w:p w14:paraId="3756B58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7FCEDF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修改摄影/拍摄服务</w:t>
      </w:r>
    </w:p>
    <w:p w14:paraId="0630030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AFA717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F0D7F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9B0A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71E66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DF49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836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09259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53B1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6B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77A21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612001</w:t>
            </w:r>
          </w:p>
        </w:tc>
      </w:tr>
      <w:tr w:rsidR="00D5641A" w14:paraId="4523E6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5A5C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6523B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19448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466EF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"FW201610071653563741",</w:t>
            </w:r>
          </w:p>
          <w:p w14:paraId="2C0C148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"摄影拍摄",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667C379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66E613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139388D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"pyNum": "10",</w:t>
            </w:r>
          </w:p>
          <w:p w14:paraId="1DF66D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"sysNum": "20",</w:t>
            </w:r>
          </w:p>
          <w:p w14:paraId="11E6456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"isDz": "1",</w:t>
            </w:r>
          </w:p>
          <w:p w14:paraId="4A002BC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"scpslm": "栏目11",</w:t>
            </w:r>
          </w:p>
          <w:p w14:paraId="039C11B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"works": "www.baidu.com/author.jpg",</w:t>
            </w:r>
          </w:p>
          <w:p w14:paraId="15614C1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B0CC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99B47F2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9951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A49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B508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A6A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6ACA7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360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B0F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E443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0734CC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1CE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DEA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16F7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611D56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856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7A7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0C9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C99A01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32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4F0A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4906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3F19BF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018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pyNum(必填)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82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棚影数量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7C4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60AAE6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DDC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sysNum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977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摄影师数量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782E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3299D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C91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isDz(必填)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8D7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是否接受定制需求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D6C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60DA97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F06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scpslm(必填)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DBE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擅长拍摄类目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2606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拍摄类目</w:t>
            </w:r>
          </w:p>
        </w:tc>
      </w:tr>
      <w:tr w:rsidR="00D5641A" w14:paraId="62CE1E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397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works(必填)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9F9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代表作品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A35C9" w14:textId="77777777" w:rsidR="00D5641A" w:rsidRDefault="008E6D1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9" w:history="1">
              <w:r w:rsidR="00D47CA0">
                <w:rPr>
                  <w:rFonts w:cs="宋体"/>
                </w:rPr>
                <w:t>www.baidu.com/author.jpg</w:t>
              </w:r>
            </w:hyperlink>
          </w:p>
        </w:tc>
      </w:tr>
      <w:tr w:rsidR="00D5641A" w14:paraId="0EAA2BE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564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8E4D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EDF52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1EAFD3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1F72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492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51C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A4516E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78B6B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F106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146A7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44985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59618C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A4160D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2CC3B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0F7209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5D12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6F7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9BB8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2AF44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A68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229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81EE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CE302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E56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F78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018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70325B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1B16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0B2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FF3F76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56F3AC1A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5D1E3A6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新增培训(front)</w:t>
      </w:r>
    </w:p>
    <w:p w14:paraId="6BB2B2B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00781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新增培训</w:t>
      </w:r>
    </w:p>
    <w:p w14:paraId="67ACA9A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0B3270B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F5DBB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FBBA9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BEC9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1B4DB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022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0B4EA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4F67A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4755E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B6F3D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612002</w:t>
            </w:r>
          </w:p>
        </w:tc>
      </w:tr>
      <w:tr w:rsidR="00D5641A" w14:paraId="0E7342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F4C7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75864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ACA88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CC959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"培训",</w:t>
            </w:r>
          </w:p>
          <w:p w14:paraId="13888C6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787F62E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A02DC3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6AC6F3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0000000000001",</w:t>
            </w:r>
          </w:p>
          <w:p w14:paraId="6D833CA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 w14:paraId="5EBA122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"mtrain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Times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 w14:paraId="235753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 w14:paraId="6826C20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 w14:paraId="31EF32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 w14:paraId="406AB6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 w14:paraId="58F7957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"course": "课程",</w:t>
            </w:r>
          </w:p>
          <w:p w14:paraId="2D2D85A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6DB4A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9B77793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86C1C4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CF06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2827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E0A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0A74DC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4FD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EC6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AF7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3BC301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02B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C52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A9C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6EC70E0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297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C74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89E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5A2E26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161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678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D13D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2FE7379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3D9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B3B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938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0120CD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C95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0908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1ED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75169C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E08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</w:t>
            </w:r>
            <w:r>
              <w:rPr>
                <w:rFonts w:ascii="宋体" w:hAnsi="宋体" w:cs="宋体" w:hint="eastAsia"/>
                <w:sz w:val="20"/>
                <w:szCs w:val="20"/>
              </w:rPr>
              <w:t>Times(必填)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1ED5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9F3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0C9828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911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A7C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2B6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5F1955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EF7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resume1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888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4EC9" w14:textId="77777777" w:rsidR="00D5641A" w:rsidRDefault="008E6D1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0" w:history="1">
              <w:r w:rsidR="00D47CA0">
                <w:rPr>
                  <w:rFonts w:cs="宋体"/>
                </w:rPr>
                <w:t>www.baidu.com/</w:t>
              </w:r>
              <w:r w:rsidR="00D47CA0">
                <w:rPr>
                  <w:rFonts w:cs="宋体" w:hint="eastAsia"/>
                </w:rPr>
                <w:t>resume1</w:t>
              </w:r>
              <w:r w:rsidR="00D47CA0">
                <w:rPr>
                  <w:rFonts w:cs="宋体"/>
                </w:rPr>
                <w:t>.jpg</w:t>
              </w:r>
            </w:hyperlink>
          </w:p>
        </w:tc>
      </w:tr>
      <w:tr w:rsidR="00D5641A" w14:paraId="025E07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1B4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2(必填)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438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9A6BA" w14:textId="77777777" w:rsidR="00D5641A" w:rsidRDefault="008E6D1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1" w:history="1">
              <w:r w:rsidR="00D47CA0">
                <w:rPr>
                  <w:rFonts w:cs="宋体"/>
                </w:rPr>
                <w:t>www.baidu.com/</w:t>
              </w:r>
              <w:r w:rsidR="00D47CA0">
                <w:rPr>
                  <w:rFonts w:cs="宋体" w:hint="eastAsia"/>
                </w:rPr>
                <w:t>resume2</w:t>
              </w:r>
              <w:r w:rsidR="00D47CA0">
                <w:rPr>
                  <w:rFonts w:cs="宋体"/>
                </w:rPr>
                <w:t>.jpg</w:t>
              </w:r>
            </w:hyperlink>
          </w:p>
        </w:tc>
      </w:tr>
      <w:tr w:rsidR="00D5641A" w14:paraId="0F8ED6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337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3(必填)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4C8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EB125" w14:textId="77777777" w:rsidR="00D5641A" w:rsidRDefault="008E6D1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2" w:history="1">
              <w:r w:rsidR="00D47CA0">
                <w:rPr>
                  <w:rFonts w:cs="宋体"/>
                </w:rPr>
                <w:t>www.baidu.com/</w:t>
              </w:r>
              <w:r w:rsidR="00D47CA0">
                <w:rPr>
                  <w:rFonts w:cs="宋体" w:hint="eastAsia"/>
                </w:rPr>
                <w:t>resume3</w:t>
              </w:r>
              <w:r w:rsidR="00D47CA0">
                <w:rPr>
                  <w:rFonts w:cs="宋体"/>
                </w:rPr>
                <w:t>.jpg</w:t>
              </w:r>
            </w:hyperlink>
          </w:p>
        </w:tc>
      </w:tr>
      <w:tr w:rsidR="00D5641A" w14:paraId="58202D6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B28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course(必填)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B90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DDC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课程</w:t>
            </w:r>
          </w:p>
        </w:tc>
      </w:tr>
      <w:tr w:rsidR="00D5641A" w14:paraId="13941C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994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4361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5964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2BA21F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6B4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DBC4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54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5A4F7C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C14F6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10D7C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C3386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FC44A5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864AAF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2900C5E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DB479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3807FA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E63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A05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61E4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743C4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E9C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B9C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C24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72DD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D54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E27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CFD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02D2B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907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EAB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6A7B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4FD804F4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修改培训(front)</w:t>
      </w:r>
    </w:p>
    <w:p w14:paraId="2D42EFF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BFBA838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修改培训</w:t>
      </w:r>
    </w:p>
    <w:p w14:paraId="00716AF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3E0055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21AB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B932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62F3B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3A72C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52F28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EB7BFD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0EBCF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73C6B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9AB25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612003</w:t>
            </w:r>
          </w:p>
        </w:tc>
      </w:tr>
      <w:tr w:rsidR="00D5641A" w14:paraId="17E66CE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4782F5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77C1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43626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1242A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"FW201610072112325170",</w:t>
            </w:r>
          </w:p>
          <w:p w14:paraId="137578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"培训",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1C93D0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DBA308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1AE397A9" w14:textId="77777777" w:rsidR="00D5641A" w:rsidRDefault="00D47CA0"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"lectorNum": "10",</w:t>
            </w:r>
          </w:p>
          <w:p w14:paraId="283DFD4C" w14:textId="77777777" w:rsidR="00D5641A" w:rsidRDefault="00D47CA0">
            <w:pPr>
              <w:spacing w:line="240" w:lineRule="auto"/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"mtrain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Times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 w14:paraId="6D2B0A5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"mtrainNum": "20",</w:t>
            </w:r>
          </w:p>
          <w:p w14:paraId="2738EBF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"resume1": "1",</w:t>
            </w:r>
          </w:p>
          <w:p w14:paraId="4DC087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"resume2": "1",</w:t>
            </w:r>
          </w:p>
          <w:p w14:paraId="6E1137A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"resume3": "1",</w:t>
            </w:r>
          </w:p>
          <w:p w14:paraId="2591E61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"course": "课程11",</w:t>
            </w:r>
          </w:p>
          <w:p w14:paraId="69354FD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D4476C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68E307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BBE02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ED60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A900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169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2DEC71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D7C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251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2EE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4BCB505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8CF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8EC9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851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7DC785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67E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03E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9907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31896E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C59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71FF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326C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47F7B1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168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lectorNum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32D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讲师人数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4E8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65E9C2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AF0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</w:t>
            </w:r>
            <w:r>
              <w:rPr>
                <w:rFonts w:ascii="宋体" w:hAnsi="宋体" w:cs="宋体" w:hint="eastAsia"/>
                <w:sz w:val="20"/>
                <w:szCs w:val="20"/>
              </w:rPr>
              <w:t>Times(必填)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B7B63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月均培训场次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5CB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53B2E1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B7C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mtrainNum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178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月均培训人数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1D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</w:t>
            </w:r>
          </w:p>
        </w:tc>
      </w:tr>
      <w:tr w:rsidR="00D5641A" w14:paraId="2FFF19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90E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resume1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2B36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32495" w14:textId="77777777" w:rsidR="00D5641A" w:rsidRDefault="008E6D1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3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="00D47CA0">
                <w:rPr>
                  <w:rFonts w:ascii="宋体" w:hAnsi="宋体" w:cs="宋体" w:hint="eastAsia"/>
                  <w:sz w:val="20"/>
                  <w:szCs w:val="20"/>
                </w:rPr>
                <w:t>resume1</w:t>
              </w:r>
              <w:r w:rsidR="00D47CA0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D5641A" w14:paraId="61D972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3FF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2(必填)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402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A486F0" w14:textId="77777777" w:rsidR="00D5641A" w:rsidRDefault="008E6D1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4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="00D47CA0">
                <w:rPr>
                  <w:rFonts w:ascii="宋体" w:hAnsi="宋体" w:cs="宋体" w:hint="eastAsia"/>
                  <w:sz w:val="20"/>
                  <w:szCs w:val="20"/>
                </w:rPr>
                <w:t>resume2</w:t>
              </w:r>
              <w:r w:rsidR="00D47CA0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D5641A" w14:paraId="16AF49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9B7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resume</w:t>
            </w:r>
            <w:r>
              <w:rPr>
                <w:rFonts w:ascii="宋体" w:hAnsi="宋体" w:cs="宋体" w:hint="eastAsia"/>
                <w:sz w:val="20"/>
                <w:szCs w:val="20"/>
              </w:rPr>
              <w:t>3(必填)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4E5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核心讲师简历3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CFBA8" w14:textId="77777777" w:rsidR="00D5641A" w:rsidRDefault="008E6D1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5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</w:t>
              </w:r>
              <w:r w:rsidR="00D47CA0">
                <w:rPr>
                  <w:rFonts w:ascii="宋体" w:hAnsi="宋体" w:cs="宋体" w:hint="eastAsia"/>
                  <w:sz w:val="20"/>
                  <w:szCs w:val="20"/>
                </w:rPr>
                <w:t>resume3</w:t>
              </w:r>
              <w:r w:rsidR="00D47CA0">
                <w:rPr>
                  <w:rFonts w:ascii="宋体" w:hAnsi="宋体" w:cs="宋体"/>
                  <w:sz w:val="20"/>
                  <w:szCs w:val="20"/>
                </w:rPr>
                <w:t>.jpg</w:t>
              </w:r>
            </w:hyperlink>
          </w:p>
        </w:tc>
      </w:tr>
      <w:tr w:rsidR="00D5641A" w14:paraId="0D41E53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67B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course(必填)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E904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培训课程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6FBA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课程</w:t>
            </w:r>
          </w:p>
        </w:tc>
      </w:tr>
      <w:tr w:rsidR="00D5641A" w14:paraId="60C63C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303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AD69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390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052BA3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08C7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99A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42FE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762BC47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1C926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2826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5F638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C79245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747E6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621992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FDF47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373654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85E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118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55E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08C83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16C2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034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291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2E6D88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4E1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CF4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540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FC62F2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993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4C8C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7C2B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010B3C31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2710DB8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新增店铺代运营 (front)</w:t>
      </w:r>
    </w:p>
    <w:p w14:paraId="4CC3691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A39DE3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新增店铺代运营</w:t>
      </w:r>
    </w:p>
    <w:p w14:paraId="42ECFFA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6AE82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18A2F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312D9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45C2F1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EF2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6250C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BDD32D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6C0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3FC8C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062C4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612004</w:t>
            </w:r>
          </w:p>
        </w:tc>
      </w:tr>
      <w:tr w:rsidR="00D5641A" w14:paraId="71A19C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F3A7BD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6C4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591C2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999C64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"店铺代运营",</w:t>
            </w:r>
          </w:p>
          <w:p w14:paraId="0B5798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3A90035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41DC1AA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33F69B6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16B3D2F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"tgfw": "ABCDEFG",</w:t>
            </w:r>
          </w:p>
          <w:p w14:paraId="0BB1622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 w14:paraId="2F0FB89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 w14:paraId="0928DF0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"scyylm": "擅长运营类目",</w:t>
            </w:r>
          </w:p>
          <w:p w14:paraId="0000100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 w14:paraId="1D733D7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09300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0838C1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7A8A8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FBE9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798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3AA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CA0DF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C6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C08C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864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5C72AE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AAF6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6B6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B5C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395C3750" w14:textId="77777777">
        <w:trPr>
          <w:trHeight w:val="183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CE8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992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0D90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C51E6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2C3D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EF4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6622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0AEB0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1773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6C97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B1A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0C3DF7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1EC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2DF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379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拍摄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美工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客服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</w:t>
            </w:r>
            <w:r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>
              <w:rPr>
                <w:rFonts w:ascii="宋体" w:hAnsi="宋体" w:cs="宋体" w:hint="eastAsia"/>
                <w:sz w:val="20"/>
                <w:szCs w:val="20"/>
              </w:rPr>
              <w:t>打包发货</w:t>
            </w:r>
          </w:p>
        </w:tc>
      </w:tr>
      <w:tr w:rsidR="00D5641A" w14:paraId="5E6CE0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24C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A63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F4E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5368CB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338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payCycle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6F89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BB5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月付 2 季付 3 半年付 4 年付 </w:t>
            </w:r>
          </w:p>
        </w:tc>
      </w:tr>
      <w:tr w:rsidR="00D5641A" w14:paraId="4ADBCC0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FB97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scyylm(必填)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5AC7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68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</w:tr>
      <w:tr w:rsidR="00D5641A" w14:paraId="00F6741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E43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sucCase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044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E4FC0" w14:textId="77777777" w:rsidR="00D5641A" w:rsidRDefault="008E6D1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6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www.baidu.com/author.jpg</w:t>
              </w:r>
            </w:hyperlink>
          </w:p>
        </w:tc>
      </w:tr>
      <w:tr w:rsidR="00D5641A" w14:paraId="663267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D022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D685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4BA7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1EEC09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84E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8EB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C90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046845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C4F1DD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38E26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534C3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9F7A9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22E33D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4187A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B67BD8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8BEDB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DFAE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2F99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AD8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C4D1D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EF15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C65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1E2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E003C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B2C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B11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271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476A43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9C3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6C66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63E73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36875F33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修改店铺代运营(front)</w:t>
      </w:r>
    </w:p>
    <w:p w14:paraId="025BF35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C93BD02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修改店铺代运营</w:t>
      </w:r>
    </w:p>
    <w:p w14:paraId="6AC6AC2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52C5DF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6338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364B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D8350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1D5BC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5741C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390A6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8E21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C66FC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BB4D4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612005</w:t>
            </w:r>
          </w:p>
        </w:tc>
      </w:tr>
      <w:tr w:rsidR="00D5641A" w14:paraId="4F5825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426488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178A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32BD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895B6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"FW201610072120545981",</w:t>
            </w:r>
          </w:p>
          <w:p w14:paraId="429673A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"店铺代运营1",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20E01F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513827F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2612C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"tgfw": "ABCDEFG",</w:t>
            </w:r>
          </w:p>
          <w:p w14:paraId="14E6D73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"feeMode": "1",</w:t>
            </w:r>
          </w:p>
          <w:p w14:paraId="76DA27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"payCycle": "1",</w:t>
            </w:r>
          </w:p>
          <w:p w14:paraId="2A1DC1E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"scyylm": "擅长运营类目",</w:t>
            </w:r>
          </w:p>
          <w:p w14:paraId="52A4FC7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"sucCase": "www.baidu.com/sucCase.jpg",</w:t>
            </w:r>
          </w:p>
          <w:p w14:paraId="1E75F52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E4B0BE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10134C05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0BC5A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ADDB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C04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171C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443F5F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D99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1A4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038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491F56C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EF2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A0F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F35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店铺代运营</w:t>
            </w:r>
          </w:p>
        </w:tc>
      </w:tr>
      <w:tr w:rsidR="00D5641A" w14:paraId="42491A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FEA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045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D3BE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5DD775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FD4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7AE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9B6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99CB0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907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tgfw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DC4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提供服务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FF6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拍摄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美工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客服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</w:t>
            </w:r>
            <w:r>
              <w:rPr>
                <w:rFonts w:ascii="宋体" w:hAnsi="宋体" w:cs="宋体"/>
                <w:sz w:val="20"/>
                <w:szCs w:val="20"/>
              </w:rPr>
              <w:t xml:space="preserve"> G </w:t>
            </w:r>
            <w:r>
              <w:rPr>
                <w:rFonts w:ascii="宋体" w:hAnsi="宋体" w:cs="宋体" w:hint="eastAsia"/>
                <w:sz w:val="20"/>
                <w:szCs w:val="20"/>
              </w:rPr>
              <w:t>打包发货</w:t>
            </w:r>
          </w:p>
        </w:tc>
      </w:tr>
      <w:tr w:rsidR="00D5641A" w14:paraId="5B40BE1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933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9BDB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AB5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5A1DF85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A4B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payCycle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30C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付款周期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382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月付 2 季付 3 半年付 4 年付 </w:t>
            </w:r>
          </w:p>
        </w:tc>
      </w:tr>
      <w:tr w:rsidR="00D5641A" w14:paraId="1B4AF8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E1E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scyylm(必填)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C3F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8F0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擅长运营类目</w:t>
            </w:r>
          </w:p>
        </w:tc>
      </w:tr>
      <w:tr w:rsidR="00D5641A" w14:paraId="6C5B93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E88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sucCase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656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成功案例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6FCEC1" w14:textId="77777777" w:rsidR="00D5641A" w:rsidRDefault="008E6D1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hyperlink r:id="rId17" w:history="1">
              <w:r w:rsidR="00D47CA0">
                <w:rPr>
                  <w:rFonts w:ascii="宋体" w:hAnsi="宋体" w:cs="宋体"/>
                  <w:sz w:val="20"/>
                  <w:szCs w:val="20"/>
                </w:rPr>
                <w:t>www.baidu.com/author.jpg</w:t>
              </w:r>
            </w:hyperlink>
          </w:p>
        </w:tc>
      </w:tr>
      <w:tr w:rsidR="00D5641A" w14:paraId="5C0FC4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43F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C77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BDD13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520A47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EEC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021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3D6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F53716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31FCB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B8EE3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096B56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0BAF88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DD3C6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562B1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62D43A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18A85FD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46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C9B6D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4306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6093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156A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A4576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B27E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3C5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A31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256CA2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729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B80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F057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01F46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57C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E487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56EF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1AE6931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新增美工外包 (front)</w:t>
      </w:r>
    </w:p>
    <w:p w14:paraId="1AA4CC9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F48A4E7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新增美工外包</w:t>
      </w:r>
    </w:p>
    <w:p w14:paraId="60EAFDA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8CF204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127B7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173EC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CE1B1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15CCB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5B2D3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27D68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BC48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8EEB5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E8792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612006</w:t>
            </w:r>
          </w:p>
        </w:tc>
      </w:tr>
      <w:tr w:rsidR="00D5641A" w14:paraId="488A8F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293AF7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C7D0B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9E51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BC7DD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"美工外包",</w:t>
            </w:r>
          </w:p>
          <w:p w14:paraId="5234E25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51DC351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7EE900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66170A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1CED05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"designNum": "10",</w:t>
            </w:r>
          </w:p>
          <w:p w14:paraId="4BF829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"sclm": "擅长类目",</w:t>
            </w:r>
          </w:p>
          <w:p w14:paraId="0A6D7F0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 w14:paraId="25AF1B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 w14:paraId="49B107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 w14:paraId="277E4CE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 w14:paraId="33593A9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 w14:paraId="0128C82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 w14:paraId="14938D9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 w14:paraId="7BAA77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 w14:paraId="55B452B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"www.baidu.com/works.jpg"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1D6556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69734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41BB4673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3DFE3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A2C2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FF3D1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D77C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80517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815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DBDA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C1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010062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96A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5CB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301E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02ADC5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00C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9E1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4E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744F9D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AAEA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C15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A5CA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6B441E4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E19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292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12A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4C9D0D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BB0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910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F46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081B47F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E7E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sclm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FFB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FBD4B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</w:tr>
      <w:tr w:rsidR="00D5641A" w14:paraId="018B898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4BB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81A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EED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549D145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8AC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7D18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550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403F9D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336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E75E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3FA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314474C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69FB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</w:t>
            </w:r>
            <w:r>
              <w:rPr>
                <w:rFonts w:ascii="宋体" w:hAnsi="宋体" w:cs="宋体" w:hint="eastAsia"/>
                <w:sz w:val="20"/>
                <w:szCs w:val="20"/>
              </w:rPr>
              <w:t>Price(必填)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8FC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4F0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0DEBE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0C2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9B1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C8B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1627C7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045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6B42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EE1E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04CF4A9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A49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761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D9C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47A9FE1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C9A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7D9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D2D7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AFBE4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683B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</w:t>
            </w:r>
            <w:r>
              <w:rPr>
                <w:rFonts w:ascii="宋体" w:hAnsi="宋体" w:cs="宋体" w:hint="eastAsia"/>
                <w:sz w:val="20"/>
                <w:szCs w:val="20"/>
              </w:rPr>
              <w:t>s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6D9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065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www.baidu.com/works.jpg</w:t>
            </w:r>
          </w:p>
        </w:tc>
      </w:tr>
      <w:tr w:rsidR="00D5641A" w14:paraId="61E980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A3D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15C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5E0AF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1E2F3F2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764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D439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C70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1597A5C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5BE68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C1A77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44216C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70EA5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4DB1D3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34FBB7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7C99C0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028834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3DD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0C69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089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92149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1BC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B1A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C4F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CE07D3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0A6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EB8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1C64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9C00FA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179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0DD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9856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1825FD00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修改美工外包(front)</w:t>
      </w:r>
    </w:p>
    <w:p w14:paraId="04679DC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1BA3CC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修改美工外包</w:t>
      </w:r>
    </w:p>
    <w:p w14:paraId="3D6782C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BE7DB5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1ED6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CE71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9D05F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D732C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C4251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9FAC97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F7A04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CC79B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73F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612007</w:t>
            </w:r>
          </w:p>
        </w:tc>
      </w:tr>
      <w:tr w:rsidR="00D5641A" w14:paraId="3B3C3B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0ECEA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1A343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51ABC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38831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"FW201610072122229920",</w:t>
            </w:r>
          </w:p>
          <w:p w14:paraId="67098BA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"美工外包",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74405DE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645EB8D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20E5CED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"designNum": "10",</w:t>
            </w:r>
          </w:p>
          <w:p w14:paraId="2B3C296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"sclm": "擅长类目111",</w:t>
            </w:r>
          </w:p>
          <w:p w14:paraId="3E0D297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"homeDays": "1",</w:t>
            </w:r>
          </w:p>
          <w:p w14:paraId="19FC73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"homePrice": "1000",</w:t>
            </w:r>
          </w:p>
          <w:p w14:paraId="04F81FB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"detailDays": "1",</w:t>
            </w:r>
          </w:p>
          <w:p w14:paraId="3DE4A5E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"detailPrice": "1000",</w:t>
            </w:r>
          </w:p>
          <w:p w14:paraId="07BDC8F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"bannerDays": "1",</w:t>
            </w:r>
          </w:p>
          <w:p w14:paraId="16D3861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"bannerPrice": "1000",</w:t>
            </w:r>
          </w:p>
          <w:p w14:paraId="4BCC22C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"allDays": "1",</w:t>
            </w:r>
          </w:p>
          <w:p w14:paraId="71601BB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"allPrice": "1000",</w:t>
            </w:r>
          </w:p>
          <w:p w14:paraId="0F1518E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"www.baidu.com/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works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.jpg"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67FC8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5089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4BB35E7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7407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215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E417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5AD8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19C676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F225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509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F8A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02E7ADB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7D5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901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924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6B9F7AB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EF9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8B8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563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8704EF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2C8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76A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053F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024B4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224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designNum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9B3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设计师人数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9DC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5C6D36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55E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sclm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9DD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652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擅长类目</w:t>
            </w:r>
          </w:p>
        </w:tc>
      </w:tr>
      <w:tr w:rsidR="00D5641A" w14:paraId="1A6F04F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DE94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E75E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274A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60EECE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1DDF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homePrice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09A5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首页价格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E2D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32823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2D7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FDDD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3833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219519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EF71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detail</w:t>
            </w:r>
            <w:r>
              <w:rPr>
                <w:rFonts w:ascii="宋体" w:hAnsi="宋体" w:cs="宋体" w:hint="eastAsia"/>
                <w:sz w:val="20"/>
                <w:szCs w:val="20"/>
              </w:rPr>
              <w:t>Price(必填)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BFB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详情页价格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BC6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7618E3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8781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2E2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4611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5F6848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782E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bannerPrice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53B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海报图价格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4BC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261391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A25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allDays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634D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全店设计天数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989E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5641A" w14:paraId="703F19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16B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allPrice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059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全店设计价格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C1C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413310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B51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work</w:t>
            </w:r>
            <w:r>
              <w:rPr>
                <w:rFonts w:ascii="宋体" w:hAnsi="宋体" w:cs="宋体" w:hint="eastAsia"/>
                <w:sz w:val="20"/>
                <w:szCs w:val="20"/>
              </w:rPr>
              <w:t>s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FA2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BD9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www.baidu.com/</w:t>
            </w:r>
            <w:r>
              <w:rPr>
                <w:rFonts w:ascii="宋体" w:hAnsi="宋体" w:cs="宋体" w:hint="eastAsia"/>
                <w:sz w:val="20"/>
                <w:szCs w:val="20"/>
              </w:rPr>
              <w:t>works</w:t>
            </w:r>
            <w:r>
              <w:rPr>
                <w:rFonts w:ascii="宋体" w:hAnsi="宋体" w:cs="宋体"/>
                <w:sz w:val="20"/>
                <w:szCs w:val="20"/>
              </w:rPr>
              <w:t>.jpg</w:t>
            </w:r>
          </w:p>
        </w:tc>
      </w:tr>
      <w:tr w:rsidR="00D5641A" w14:paraId="43EB0F0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BCD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034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0F3F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3AE8C9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CA5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EF2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993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F78FAB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36FE6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CA403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0E111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BB25F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F7F1D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705AD2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D1A3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4AB7B4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679A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8FEC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7E48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359AC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4CB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548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C44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C126C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930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E34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2038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174B1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C58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29D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E6F6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74BD5D90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1FBB5E3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新增客服外包 (front)</w:t>
      </w:r>
    </w:p>
    <w:p w14:paraId="72194CF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FABD29D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新增客服外包</w:t>
      </w:r>
    </w:p>
    <w:p w14:paraId="0DBBB42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7ED6B3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FB950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90613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3FC85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36214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A7588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9D28A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953BD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24A48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C7D21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612008</w:t>
            </w:r>
          </w:p>
        </w:tc>
      </w:tr>
      <w:tr w:rsidR="00D5641A" w14:paraId="0B01D7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1A1BC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A8E2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12E60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0FCD4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"客服外包",</w:t>
            </w:r>
          </w:p>
          <w:p w14:paraId="2441CB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0B37DA2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78B8A1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5E2B84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4680A2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Num": "10",</w:t>
            </w:r>
          </w:p>
          <w:p w14:paraId="4FF41CD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 w14:paraId="630480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 w14:paraId="3EB492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"feeMode": "1",</w:t>
            </w:r>
          </w:p>
          <w:p w14:paraId="30647B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EBA9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0C7C5F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386DE8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BE4D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E8D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808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23995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411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D57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50AE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345A45C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286D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A84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ED7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2B38CD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31E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DB0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07A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6EAF52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946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695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8D9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73DA0A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CCE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27BB8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16D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1A1C9D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A0B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k</w:t>
            </w:r>
            <w:r>
              <w:rPr>
                <w:rFonts w:ascii="宋体" w:hAnsi="宋体" w:cs="宋体" w:hint="eastAsia"/>
                <w:sz w:val="20"/>
                <w:szCs w:val="20"/>
              </w:rPr>
              <w:t>f</w:t>
            </w:r>
            <w:r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827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14C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22FFB69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6A3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mtradeAmount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A5C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9E2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60811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D3F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business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AF7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689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售前 2 售后</w:t>
            </w:r>
          </w:p>
        </w:tc>
      </w:tr>
      <w:tr w:rsidR="00D5641A" w14:paraId="2316E05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914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680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FA8A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3D6267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A69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E634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2B4E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61E780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83B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03B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145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93D908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9DF4D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6B411F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21C69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CD2A0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8D178A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470F588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C4A23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AFE6FB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FEA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11E46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7470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0A168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F9A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C480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485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E7C19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5F1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BC6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B54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EDC84F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B46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FFDC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83F99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CE5839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修改客服外包(front)</w:t>
      </w:r>
    </w:p>
    <w:p w14:paraId="0BF5465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984A66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修改客服外包</w:t>
      </w:r>
    </w:p>
    <w:p w14:paraId="7C6B203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8A775F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C0C7A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86FD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07062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64EC3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C75E1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1B88FC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7A0F0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9F74C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50E6F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612009</w:t>
            </w:r>
          </w:p>
        </w:tc>
      </w:tr>
      <w:tr w:rsidR="00D5641A" w14:paraId="775E812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71AD05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079B3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D982B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7961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"FW201610081037363650",</w:t>
            </w:r>
          </w:p>
          <w:p w14:paraId="24A3369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"客服外包11",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2471A4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6BFDEE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9D7CE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Num": "10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70EDC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"mtradeAmount": "10000",</w:t>
            </w:r>
          </w:p>
          <w:p w14:paraId="403140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"business": "1",</w:t>
            </w:r>
          </w:p>
          <w:p w14:paraId="3C8F0DC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"feeMode": "1",</w:t>
            </w:r>
          </w:p>
          <w:p w14:paraId="57104BF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73EC67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E51134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A344AC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8CE1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B2BC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0934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29F899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62C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92AE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133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513673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F2E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BE5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D53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摄影拍摄</w:t>
            </w:r>
          </w:p>
        </w:tc>
      </w:tr>
      <w:tr w:rsidR="00D5641A" w14:paraId="3B1A267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BC6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3786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069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A116D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253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7F4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58A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244F7A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FF3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k</w:t>
            </w:r>
            <w:r>
              <w:rPr>
                <w:rFonts w:ascii="宋体" w:hAnsi="宋体" w:cs="宋体" w:hint="eastAsia"/>
                <w:sz w:val="20"/>
                <w:szCs w:val="20"/>
              </w:rPr>
              <w:t>f</w:t>
            </w:r>
            <w:r>
              <w:rPr>
                <w:rFonts w:ascii="宋体" w:hAnsi="宋体" w:cs="宋体"/>
                <w:sz w:val="20"/>
                <w:szCs w:val="20"/>
              </w:rPr>
              <w:t>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B38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50A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580BE8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EE7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mtradeAmount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4C8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月均交易额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FF73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703090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192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business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CFEB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客服业务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D36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售前 2 售后</w:t>
            </w:r>
          </w:p>
        </w:tc>
      </w:tr>
      <w:tr w:rsidR="00D5641A" w14:paraId="481D20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2D5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feeMode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707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收费模式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794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基础服务费+提成 2 服务费 3 提成</w:t>
            </w:r>
          </w:p>
        </w:tc>
      </w:tr>
      <w:tr w:rsidR="00D5641A" w14:paraId="1DBFB1F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47F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567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9E70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3A22823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ADE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198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A18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8EB37A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2C1CA5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F7B736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E07C2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C0D1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2425E6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72D093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C81EE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0F281D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55A7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4C8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BF88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759C8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C03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FC8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723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7BEAAC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A2B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6C0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C4D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EAF69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AEA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1A9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7FBB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1A730A8B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新增仓配服务 (front)</w:t>
      </w:r>
    </w:p>
    <w:p w14:paraId="4A6848E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DC231B8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新增仓配服务</w:t>
      </w:r>
    </w:p>
    <w:p w14:paraId="3DFA2B3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BD59CE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58F9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5D356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66FC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071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396F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83DB6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F28B9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E2748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9C3F8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612010</w:t>
            </w:r>
          </w:p>
        </w:tc>
      </w:tr>
      <w:tr w:rsidR="00D5641A" w14:paraId="1627CB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827C32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E345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2E13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E5CD9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"仓配服务",</w:t>
            </w:r>
          </w:p>
          <w:p w14:paraId="280D344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1D9B95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74D0DB6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0B7D1C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59C9113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"ckNum": "10",</w:t>
            </w:r>
          </w:p>
          <w:p w14:paraId="11A751E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"10000",</w:t>
            </w:r>
          </w:p>
          <w:p w14:paraId="5AFD4D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 w14:paraId="4294FD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"1000",</w:t>
            </w:r>
          </w:p>
          <w:p w14:paraId="68BFABD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300A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A046872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91E60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B347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CAB0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1DE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47B2B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985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211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04494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2A2FC87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886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16E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172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77A7455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A3B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7AE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10D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680DACC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C3F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AE9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A1B0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6AF870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ADE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897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7E2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72B061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6A5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D38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D81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32FB16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E25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1C0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273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44586B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F30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036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92B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z w:val="20"/>
                <w:szCs w:val="20"/>
              </w:rPr>
              <w:t>食物</w:t>
            </w:r>
            <w:r>
              <w:rPr>
                <w:rFonts w:ascii="宋体" w:hAnsi="宋体" w:cs="宋体"/>
                <w:sz w:val="20"/>
                <w:szCs w:val="20"/>
              </w:rPr>
              <w:t xml:space="preserve"> 2</w:t>
            </w:r>
            <w:r>
              <w:rPr>
                <w:rFonts w:ascii="宋体" w:hAnsi="宋体" w:cs="宋体" w:hint="eastAsia"/>
                <w:sz w:val="20"/>
                <w:szCs w:val="20"/>
              </w:rPr>
              <w:t>海鲜</w:t>
            </w:r>
            <w:r>
              <w:rPr>
                <w:rFonts w:ascii="宋体" w:hAnsi="宋体" w:cs="宋体"/>
                <w:sz w:val="20"/>
                <w:szCs w:val="20"/>
              </w:rPr>
              <w:t xml:space="preserve"> 3</w:t>
            </w:r>
            <w:r>
              <w:rPr>
                <w:rFonts w:ascii="宋体" w:hAnsi="宋体" w:cs="宋体" w:hint="eastAsia"/>
                <w:sz w:val="20"/>
                <w:szCs w:val="20"/>
              </w:rPr>
              <w:t>生活用品</w:t>
            </w:r>
          </w:p>
        </w:tc>
      </w:tr>
      <w:tr w:rsidR="00D5641A" w14:paraId="62FF73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D99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dsendNum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E1C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770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736B4F4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F14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3F4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F7FB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3AC9C8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E1D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F70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9A4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A1C039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C2EF4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46269D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E81FD1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D6715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CC6A2E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0B63FCF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5EB638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4F25A8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56BB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75BE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7C6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8718C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76D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8617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BEA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8889C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28A2B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7C6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D1C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71791A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7B92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7F0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9CDEAE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0E3A8DDB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修改仓配服务 (front)</w:t>
      </w:r>
    </w:p>
    <w:p w14:paraId="7760BF2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924F00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修改仓配服务</w:t>
      </w:r>
    </w:p>
    <w:p w14:paraId="68ED9B5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1E2BB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6E8CA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181B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473D1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34E0C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9F39A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E78044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3146B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71FEB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44B8F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612011</w:t>
            </w:r>
          </w:p>
        </w:tc>
      </w:tr>
      <w:tr w:rsidR="00D5641A" w14:paraId="7C850F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4965C5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D21D1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B2019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F41E0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"FW201610081041414889",</w:t>
            </w:r>
          </w:p>
          <w:p w14:paraId="6931C00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"仓配服务",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34A178B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1A0844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5FE9CE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"ckNum": "10",</w:t>
            </w:r>
          </w:p>
          <w:p w14:paraId="43D674A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"ckArea":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10000",</w:t>
            </w:r>
          </w:p>
          <w:p w14:paraId="15470F8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"goodsKind": "1",</w:t>
            </w:r>
          </w:p>
          <w:p w14:paraId="622C73F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"dsendNum":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1000",</w:t>
            </w:r>
          </w:p>
          <w:p w14:paraId="5E6A434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A374C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2C4A1E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5F370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C03F9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3D3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235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D88924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BAA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B74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087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06A532E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6152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29C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D69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6B4A95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DEA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1FD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9745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51471D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429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DB1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2BA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00967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3CFB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906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507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242470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2D8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ckArea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A84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仓库面积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CC0D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1E5E5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506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goodsKind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C61E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货品种类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55A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z w:val="20"/>
                <w:szCs w:val="20"/>
              </w:rPr>
              <w:t>食物</w:t>
            </w:r>
            <w:r>
              <w:rPr>
                <w:rFonts w:ascii="宋体" w:hAnsi="宋体" w:cs="宋体"/>
                <w:sz w:val="20"/>
                <w:szCs w:val="20"/>
              </w:rPr>
              <w:t xml:space="preserve"> 2</w:t>
            </w:r>
            <w:r>
              <w:rPr>
                <w:rFonts w:ascii="宋体" w:hAnsi="宋体" w:cs="宋体" w:hint="eastAsia"/>
                <w:sz w:val="20"/>
                <w:szCs w:val="20"/>
              </w:rPr>
              <w:t>海鲜</w:t>
            </w:r>
            <w:r>
              <w:rPr>
                <w:rFonts w:ascii="宋体" w:hAnsi="宋体" w:cs="宋体"/>
                <w:sz w:val="20"/>
                <w:szCs w:val="20"/>
              </w:rPr>
              <w:t xml:space="preserve"> 3</w:t>
            </w:r>
            <w:r>
              <w:rPr>
                <w:rFonts w:ascii="宋体" w:hAnsi="宋体" w:cs="宋体" w:hint="eastAsia"/>
                <w:sz w:val="20"/>
                <w:szCs w:val="20"/>
              </w:rPr>
              <w:t>生活用品</w:t>
            </w:r>
          </w:p>
        </w:tc>
      </w:tr>
      <w:tr w:rsidR="00D5641A" w14:paraId="4CACE2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D11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dsendNum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719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日均发货数量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16D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21E317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CC5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EF85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E496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48CC23E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F6AE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0DC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9907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A89264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8DA2A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A65B2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703C9A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75ACC8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6522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FF797F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88D6EC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246B1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DF2A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6492F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6622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7CD8B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14C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DC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5E9D8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C93EB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995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D35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9E4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40558E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AA5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E25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BCE47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6C2F767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新增软件外包 (front)</w:t>
      </w:r>
    </w:p>
    <w:p w14:paraId="73E0C56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025C09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新增软件外包</w:t>
      </w:r>
    </w:p>
    <w:p w14:paraId="229187B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66577E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0EF3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B517F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59421F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B4FD6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6B47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7B256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E6DE7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F037E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9D11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612012</w:t>
            </w:r>
          </w:p>
        </w:tc>
      </w:tr>
      <w:tr w:rsidR="00D5641A" w14:paraId="329E24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F9139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93120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2638C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5C2B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"软件外包",</w:t>
            </w:r>
          </w:p>
          <w:p w14:paraId="7BEFD48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3ABA02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CF395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77ACDFB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 </w:t>
            </w:r>
          </w:p>
          <w:p w14:paraId="3E0F49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7CA0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27278821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C2ACD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E138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44B9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7CB4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B2A33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9AD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F688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011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软件外包</w:t>
            </w:r>
          </w:p>
        </w:tc>
      </w:tr>
      <w:tr w:rsidR="00D5641A" w14:paraId="6AE7303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A70A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0FB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8E3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01A44E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AA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F9F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72E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282D9FC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480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48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B11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97E01C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70E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D603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9BB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22E05A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B6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C3D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77D2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6D4A63C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2079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8E4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EE2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9E2C93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C4D5F6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F51BCE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C88C5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1BB9A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53342F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6A9D3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9D08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C55423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5190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2193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1A2D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559EC1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B2C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508E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F57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C4B7C3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3C4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8B2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FA7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BC8808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96B7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CC05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5263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25F84FE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修改软件外包 (front)</w:t>
      </w:r>
    </w:p>
    <w:p w14:paraId="421E30F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B49BB6B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修改软件外包</w:t>
      </w:r>
    </w:p>
    <w:p w14:paraId="76A7AE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05B693B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FA23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8F18C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F48B10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4D8BE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FCEE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DAED0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BF3C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83961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2111A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612013</w:t>
            </w:r>
          </w:p>
        </w:tc>
      </w:tr>
      <w:tr w:rsidR="00D5641A" w14:paraId="05E1A0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7C6F6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CB9B2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0C69A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3F26B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"FW201610081045290833",</w:t>
            </w:r>
          </w:p>
          <w:p w14:paraId="40BDAA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"软件外包12",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474A7C0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0F85F59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 </w:t>
            </w:r>
          </w:p>
          <w:p w14:paraId="212A4BF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AFF9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700834E1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85E025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C937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51F3D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484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1AC20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8BC9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45E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93EB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2818C7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B31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148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2769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5FF8C2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6E91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989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DB5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39FF303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7ED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AAB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94D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5DE75B3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985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1F9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6ECC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40BE21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28E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13E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626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91728F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8BC89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59C78B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ED0E9F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AC738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D826D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05777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85B3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34DC5E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8EC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416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DE96D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7B319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DC2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85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EA9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57B2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A62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362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1724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7765D8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203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E61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631E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193B989A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新增产业园服务(front)</w:t>
      </w:r>
    </w:p>
    <w:p w14:paraId="1E5A1B4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D5F3CD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新增产业园</w:t>
      </w:r>
    </w:p>
    <w:p w14:paraId="07F6B40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DB411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64242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CB562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19A31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107E7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CF451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2F33F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78A39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288E5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E9086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612014</w:t>
            </w:r>
          </w:p>
        </w:tc>
      </w:tr>
      <w:tr w:rsidR="00D5641A" w14:paraId="152F5E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CDE45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BEE8D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7D2F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64B9B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"产业园",</w:t>
            </w:r>
          </w:p>
          <w:p w14:paraId="5035DB4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"GS000000000001",</w:t>
            </w:r>
          </w:p>
          <w:p w14:paraId="3D2B04C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3663C83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2D0407F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"qualityCode": "ZZ0000000000001",</w:t>
            </w:r>
          </w:p>
          <w:p w14:paraId="0EB1AA5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"bgArea": "10000",</w:t>
            </w:r>
          </w:p>
          <w:p w14:paraId="50E0231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 w14:paraId="41AE391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 w14:paraId="53D1E3A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 w14:paraId="361666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45468B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产业园介绍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542165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优惠政策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35FC3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"1000",</w:t>
            </w:r>
          </w:p>
          <w:p w14:paraId="1BE0978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"1",</w:t>
            </w:r>
          </w:p>
          <w:p w14:paraId="122318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77F02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0E8165E9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97934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3EE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102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479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2320A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198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6D2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869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5EC63F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901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AC0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4ABF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GS000000000001</w:t>
            </w:r>
          </w:p>
        </w:tc>
      </w:tr>
      <w:tr w:rsidR="00D5641A" w14:paraId="52EB44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E2B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D05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6FF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1F45EB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237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43C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ED6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5A7036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691CD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qualityCode(必填)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34D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FBE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ZZ0000000000001</w:t>
            </w:r>
          </w:p>
        </w:tc>
      </w:tr>
      <w:tr w:rsidR="00D5641A" w14:paraId="19CB24B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A45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bgArea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C43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D99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32A1F8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BF3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availBgArea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E7F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AD7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27245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E4D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A95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7F5E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227920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9DB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B6D0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7187F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500A36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9B3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CC71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F49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人才培训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代理运营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软件系统开发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营销广告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渠道推广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仓储物流</w:t>
            </w:r>
          </w:p>
        </w:tc>
      </w:tr>
      <w:tr w:rsidR="00D5641A" w14:paraId="3BD259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54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6CC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9878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产业园介绍</w:t>
            </w:r>
          </w:p>
        </w:tc>
      </w:tr>
      <w:tr w:rsidR="00D5641A" w14:paraId="74AC26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056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A4E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564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</w:tr>
      <w:tr w:rsidR="00D5641A" w14:paraId="119130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C9D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pic1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EF7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31B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pic1</w:t>
            </w:r>
          </w:p>
        </w:tc>
      </w:tr>
      <w:tr w:rsidR="00D5641A" w14:paraId="3AC8A4D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EB1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392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C7D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pic2</w:t>
            </w:r>
          </w:p>
        </w:tc>
      </w:tr>
      <w:tr w:rsidR="00D5641A" w14:paraId="1C9E7A1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8D5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454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92A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2E9D66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E5E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3F43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27E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76F533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D93DB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D21D7F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6819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B2578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ED4237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"FW000000000001"</w:t>
      </w:r>
    </w:p>
    <w:p w14:paraId="3B61752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4D7583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80613B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601F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342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72FA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387A9E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FE8F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830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E6A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51E9A9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EE0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B8F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298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60DB8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D2A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E2C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F04ED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6771554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修改产业园服务 (front)</w:t>
      </w:r>
    </w:p>
    <w:p w14:paraId="01E2502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28BDB4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修改产业园服务</w:t>
      </w:r>
    </w:p>
    <w:p w14:paraId="500299A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E80DC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E794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0FAD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52552F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A6462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D48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80619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ED797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58D3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B5804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612015</w:t>
            </w:r>
          </w:p>
        </w:tc>
      </w:tr>
      <w:tr w:rsidR="00D5641A" w14:paraId="467C11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094B7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A05C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FA76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592FF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"FW201610081050091601",</w:t>
            </w:r>
          </w:p>
          <w:p w14:paraId="2373A70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"产业园",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26DBF6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"quoteMin": "1000",</w:t>
            </w:r>
          </w:p>
          <w:p w14:paraId="5F8DBFA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"quoteMax": "10000",</w:t>
            </w:r>
          </w:p>
          <w:p w14:paraId="5BFF753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"bgArea": "10000",</w:t>
            </w:r>
          </w:p>
          <w:p w14:paraId="7240943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"availBgArea": "10000",</w:t>
            </w:r>
          </w:p>
          <w:p w14:paraId="328429D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"ccArea": "1",</w:t>
            </w:r>
          </w:p>
          <w:p w14:paraId="1346588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"availCcArea": "1000",</w:t>
            </w:r>
          </w:p>
          <w:p w14:paraId="0CBE0B3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"zzfw":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C0A88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"introduce":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产业园介绍11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0E06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"yhPolicy":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优惠政策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15A2D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"pic1":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1552F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"pic2":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21CE2C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34378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"U00000000000001"</w:t>
            </w:r>
          </w:p>
          <w:p w14:paraId="3343AE22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B5F9B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BD78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C0C7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8FF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6D832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27B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9D6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846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FW000000000001</w:t>
            </w:r>
          </w:p>
        </w:tc>
      </w:tr>
      <w:tr w:rsidR="00D5641A" w14:paraId="4327AF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6A1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EA3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7358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1242E2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20E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quoteMin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C72F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最小报价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3C6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</w:t>
            </w:r>
          </w:p>
        </w:tc>
      </w:tr>
      <w:tr w:rsidR="00D5641A" w14:paraId="493F2A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D3B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quoteM</w:t>
            </w:r>
            <w:r>
              <w:rPr>
                <w:rFonts w:ascii="宋体" w:hAnsi="宋体" w:cs="宋体" w:hint="eastAsia"/>
                <w:sz w:val="20"/>
                <w:szCs w:val="20"/>
              </w:rPr>
              <w:t>ax(必填)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868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最大报价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E9DF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FD00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52B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bgArea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55E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办公总面积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D894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08F9FA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234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availBgArea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684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264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27068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5885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D58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DF6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</w:t>
            </w:r>
          </w:p>
        </w:tc>
      </w:tr>
      <w:tr w:rsidR="00D5641A" w14:paraId="14A9F63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65F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availCcArea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B15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可用总面积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EAD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100000</w:t>
            </w:r>
          </w:p>
        </w:tc>
      </w:tr>
      <w:tr w:rsidR="00D5641A" w14:paraId="7A53CC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7FF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zzfw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D5D8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增值服务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988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 w:hint="eastAsia"/>
                <w:sz w:val="20"/>
                <w:szCs w:val="20"/>
              </w:rPr>
              <w:t>人才培训</w:t>
            </w:r>
            <w:r>
              <w:rPr>
                <w:rFonts w:ascii="宋体" w:hAnsi="宋体" w:cs="宋体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 w:hint="eastAsia"/>
                <w:sz w:val="20"/>
                <w:szCs w:val="20"/>
              </w:rPr>
              <w:t>代理运营</w:t>
            </w:r>
            <w:r>
              <w:rPr>
                <w:rFonts w:ascii="宋体" w:hAnsi="宋体" w:cs="宋体"/>
                <w:sz w:val="20"/>
                <w:szCs w:val="20"/>
              </w:rPr>
              <w:t xml:space="preserve"> C </w:t>
            </w:r>
            <w:r>
              <w:rPr>
                <w:rFonts w:ascii="宋体" w:hAnsi="宋体" w:cs="宋体" w:hint="eastAsia"/>
                <w:sz w:val="20"/>
                <w:szCs w:val="20"/>
              </w:rPr>
              <w:t>软件系统开发</w:t>
            </w:r>
            <w:r>
              <w:rPr>
                <w:rFonts w:ascii="宋体" w:hAnsi="宋体" w:cs="宋体"/>
                <w:sz w:val="20"/>
                <w:szCs w:val="20"/>
              </w:rPr>
              <w:t xml:space="preserve"> D </w:t>
            </w:r>
            <w:r>
              <w:rPr>
                <w:rFonts w:ascii="宋体" w:hAnsi="宋体" w:cs="宋体" w:hint="eastAsia"/>
                <w:sz w:val="20"/>
                <w:szCs w:val="20"/>
              </w:rPr>
              <w:t>营销广告</w:t>
            </w:r>
            <w:r>
              <w:rPr>
                <w:rFonts w:ascii="宋体" w:hAnsi="宋体" w:cs="宋体"/>
                <w:sz w:val="20"/>
                <w:szCs w:val="20"/>
              </w:rPr>
              <w:t xml:space="preserve"> E </w:t>
            </w:r>
            <w:r>
              <w:rPr>
                <w:rFonts w:ascii="宋体" w:hAnsi="宋体" w:cs="宋体" w:hint="eastAsia"/>
                <w:sz w:val="20"/>
                <w:szCs w:val="20"/>
              </w:rPr>
              <w:t>渠道推广</w:t>
            </w:r>
            <w:r>
              <w:rPr>
                <w:rFonts w:ascii="宋体" w:hAnsi="宋体" w:cs="宋体"/>
                <w:sz w:val="20"/>
                <w:szCs w:val="20"/>
              </w:rPr>
              <w:t xml:space="preserve"> F </w:t>
            </w:r>
            <w:r>
              <w:rPr>
                <w:rFonts w:ascii="宋体" w:hAnsi="宋体" w:cs="宋体" w:hint="eastAsia"/>
                <w:sz w:val="20"/>
                <w:szCs w:val="20"/>
              </w:rPr>
              <w:t>仓储物流</w:t>
            </w:r>
          </w:p>
        </w:tc>
      </w:tr>
      <w:tr w:rsidR="00D5641A" w14:paraId="4F2E1E3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B96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introduce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E18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产业园详细介绍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725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产业园介绍</w:t>
            </w:r>
          </w:p>
        </w:tc>
      </w:tr>
      <w:tr w:rsidR="00D5641A" w14:paraId="060D86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9DC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yhPolicy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92C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265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优惠政策</w:t>
            </w:r>
          </w:p>
        </w:tc>
      </w:tr>
      <w:tr w:rsidR="00D5641A" w14:paraId="7E0689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4CE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pic1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598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AAC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pic1</w:t>
            </w:r>
          </w:p>
        </w:tc>
      </w:tr>
      <w:tr w:rsidR="00D5641A" w14:paraId="2E05D7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63BD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2(选填)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9178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产业园照片2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55E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pic2</w:t>
            </w:r>
          </w:p>
        </w:tc>
      </w:tr>
      <w:tr w:rsidR="00D5641A" w14:paraId="24021D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903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229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EE7D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5641A" w14:paraId="7EDEDD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AEF3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8D7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B13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6D2B8E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0B471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4B3DFE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3A2706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9BDCE3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9D0EC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14D2A0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5350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72525B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9C9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41F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C957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EB026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4B3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127C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095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F115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86C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27B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CB1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DF3A7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3E6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C00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98E45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 false 否</w:t>
            </w:r>
          </w:p>
        </w:tc>
      </w:tr>
    </w:tbl>
    <w:p w14:paraId="37685A66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3960DD23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删除服务(front)</w:t>
      </w:r>
    </w:p>
    <w:p w14:paraId="541058A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2545A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删除服务</w:t>
      </w:r>
    </w:p>
    <w:p w14:paraId="3AEDC26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D25739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46CB3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EFF8B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7DCDC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D09CB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199E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DE534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050E5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05187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898CA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612016</w:t>
            </w:r>
          </w:p>
        </w:tc>
      </w:tr>
      <w:tr w:rsidR="00D5641A" w14:paraId="0E788F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1C63A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26C9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0BB9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8EAFDF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FW201610081050091601"</w:t>
            </w:r>
          </w:p>
          <w:p w14:paraId="7A1EE65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B9A2E1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3805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3C67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DF41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E28BC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6D5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97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DF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</w:tbl>
    <w:p w14:paraId="0BD4C36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585F9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5902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B425E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1DD3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745AAC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6B5A9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244B8D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F86EA1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7334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AF4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6255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B689E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0614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FEB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6010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46B797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8A9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77D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1F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EA108C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E7F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15D0D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A7A4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62D9CD9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服务违规处理(oss)</w:t>
      </w:r>
    </w:p>
    <w:p w14:paraId="58B044B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49D34F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服务违规处理，状态更改为违规</w:t>
      </w:r>
    </w:p>
    <w:p w14:paraId="143C76F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0F0DA3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AB84C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113A2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E55B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EF2C1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7C5C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DEDA8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FD076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12A90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EC4A5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612017</w:t>
            </w:r>
          </w:p>
        </w:tc>
      </w:tr>
      <w:tr w:rsidR="00D5641A" w14:paraId="768DB9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59B0BF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DE668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02C6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284195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0CD528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此服务涉嫌欺诈"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FE323A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07DAF8F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44C143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143B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33D4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5F04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5FD71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07D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71F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FDFDC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3ACCF88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C885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6AE6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D352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此服务涉嫌欺诈</w:t>
            </w:r>
          </w:p>
        </w:tc>
      </w:tr>
      <w:tr w:rsidR="00D5641A" w14:paraId="132AC2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81BD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06F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BCB9A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6A79BD0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B54CE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F8C20C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DD205E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3A1F3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CBDA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C77BA4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831DBB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FEEDDA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685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F486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DBD1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2AE914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9F6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3489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8D8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615F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76C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EA21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64C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1B9596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428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8A5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04AF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5EA76C34" w14:textId="77777777" w:rsidR="00D5641A" w:rsidRDefault="00D5641A"/>
    <w:p w14:paraId="57EEF209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服务热门设置(oss)</w:t>
      </w:r>
    </w:p>
    <w:p w14:paraId="04C839B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05B9B72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服务热门设置</w:t>
      </w:r>
    </w:p>
    <w:p w14:paraId="2567161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D9F4E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C75A9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B58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91BEA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8A3AD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00A73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FD178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ED207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03A25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6C7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612018</w:t>
            </w:r>
          </w:p>
        </w:tc>
      </w:tr>
      <w:tr w:rsidR="00D5641A" w14:paraId="78E3A4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9E83B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1EC55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5BDB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9CC639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11625B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9B2F49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"orderNo":"1"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15D32F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4F793B45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B19EE8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29B11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7A9D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6975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049E7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FA0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7A69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DC48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5AB6F5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D664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87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CE34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D5641A" w14:paraId="78D3FB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0945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88A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6897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4C32B7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1B8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D050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7299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50AD242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501F4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CD4C2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FEF27B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D3967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440E85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91D3A0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47E6C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89FD0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D17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31B7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5A05D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0ABB7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174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8785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1A0E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67582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AE18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A7C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A79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E98F1B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567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5AA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0EDF4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6C7D355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热门位置上/下移(oss)增</w:t>
      </w:r>
    </w:p>
    <w:p w14:paraId="1A75531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0110E4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热门位置上/下移</w:t>
      </w:r>
    </w:p>
    <w:p w14:paraId="1DF1C08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FCCB46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73389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E818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144D3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316D0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11D7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4FD1B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6EB0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6754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1BE3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612019</w:t>
            </w:r>
          </w:p>
        </w:tc>
      </w:tr>
      <w:tr w:rsidR="00D5641A" w14:paraId="2C4AF5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16281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0BF11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CBBD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62E578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AE0D9F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"action":"1"</w:t>
            </w:r>
          </w:p>
          <w:p w14:paraId="5F17BA17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6A3AC1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C74C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E0A1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A3A2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4AB39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EF7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28B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F494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784CA9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753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011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BBE3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上移 0 下移</w:t>
            </w:r>
          </w:p>
        </w:tc>
      </w:tr>
    </w:tbl>
    <w:p w14:paraId="301EFB0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911BF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CEB16E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DA173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B8C86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9EE1A0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E6A226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8B61C9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1B575B7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7475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B28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00FF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E801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DEA3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FC4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419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65A0E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825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C9D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789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C38B26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70E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C12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28517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7620D43C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分页查询服务(front/oss)改</w:t>
      </w:r>
    </w:p>
    <w:p w14:paraId="647AF23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AA06F5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分页查询服务</w:t>
      </w:r>
    </w:p>
    <w:p w14:paraId="24D9D7F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86BA9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3E2AD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FD6D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4CC08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5BD9B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BCB08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99FD2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81169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4B97E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0F9A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612030</w:t>
            </w:r>
          </w:p>
        </w:tc>
      </w:tr>
      <w:tr w:rsidR="00D5641A" w14:paraId="374808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60C6C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69B0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65A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BAC822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408FA9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7823B2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"status":"",</w:t>
            </w:r>
          </w:p>
          <w:p w14:paraId="2A24789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433643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2987BA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rPr>
                <w:rFonts w:hint="eastAsia"/>
              </w:rPr>
              <w:t>ZZ0000000000001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3ECBADA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6D285B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55F817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BF7560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AAB23D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"area":""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28A5029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F320E0F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E52352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2CD318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4F2736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441B1A0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0CD63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D9EC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116C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8797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8F7A8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63B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9BE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EF3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软件外包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摄影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拍摄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培训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店铺代运营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美工外包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客服外包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仓库配置</w:t>
            </w:r>
            <w:r>
              <w:rPr>
                <w:rFonts w:hint="eastAsia"/>
              </w:rPr>
              <w:t xml:space="preserve"> 8 </w:t>
            </w:r>
            <w:r>
              <w:rPr>
                <w:rFonts w:hint="eastAsia"/>
              </w:rPr>
              <w:t>产业园</w:t>
            </w:r>
          </w:p>
        </w:tc>
      </w:tr>
      <w:tr w:rsidR="00D5641A" w14:paraId="484985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67D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C035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18964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摄影</w:t>
            </w:r>
          </w:p>
        </w:tc>
      </w:tr>
      <w:tr w:rsidR="00D5641A" w14:paraId="37D01A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6529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A50B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7D76C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违规</w:t>
            </w:r>
          </w:p>
        </w:tc>
      </w:tr>
      <w:tr w:rsidR="00D5641A" w14:paraId="007B66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A8ED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7C8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64E6D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公司编号</w:t>
            </w:r>
          </w:p>
        </w:tc>
      </w:tr>
      <w:tr w:rsidR="00D5641A" w14:paraId="01FC9E0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060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E6AA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DEF28" w14:textId="77777777" w:rsidR="00D5641A" w:rsidRDefault="00D47CA0">
            <w:pPr>
              <w:spacing w:line="240" w:lineRule="auto"/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</w:tr>
      <w:tr w:rsidR="00D5641A" w14:paraId="11E1E5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6144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85D7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92C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t>ZZ</w:t>
            </w:r>
            <w:r>
              <w:rPr>
                <w:rFonts w:hint="eastAsia"/>
              </w:rPr>
              <w:t>00000000001</w:t>
            </w:r>
          </w:p>
        </w:tc>
      </w:tr>
      <w:tr w:rsidR="00D5641A" w14:paraId="2EF58B0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621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748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B20C8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</w:p>
        </w:tc>
      </w:tr>
      <w:tr w:rsidR="00D5641A" w14:paraId="2D339B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239A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B379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1FF62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72F2D0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F5DB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B5E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724F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48F475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39F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417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80D5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0E42BF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6169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area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DA1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7CFF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3B6315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C157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FFEA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9800CA" w14:textId="77777777" w:rsidR="00D5641A" w:rsidRDefault="00D564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5641A" w14:paraId="1CE792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A4F8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A714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9365E" w14:textId="77777777" w:rsidR="00D5641A" w:rsidRDefault="00D564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5641A" w14:paraId="462E4A8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D0D7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A918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CE4B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D5641A" w14:paraId="3762E7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E941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3BE7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E0C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04BD2BF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7AF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A37D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CD89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84D3F4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828E9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9A52F5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15F9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0F3FE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B13C20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06A3F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9CC068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32348C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BACBF8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D3D97A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EF0DA09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8E94D5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497DD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36D7C8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A4EC4D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contracts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谢靖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AE36E9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21646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"ZZ20151029602582124",</w:t>
      </w:r>
    </w:p>
    <w:p w14:paraId="5B9EB7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2DFFC1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advert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聚焦，perfect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5D66D20" w14:textId="77777777" w:rsidR="00D5641A" w:rsidRDefault="00D47CA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</w:t>
      </w:r>
      <w:r>
        <w:rPr>
          <w:rFonts w:ascii="宋体" w:hAnsi="宋体" w:cs="Consolas"/>
          <w:b/>
          <w:bCs/>
          <w:sz w:val="20"/>
          <w:szCs w:val="20"/>
        </w:rPr>
        <w:t>in": "</w:t>
      </w:r>
      <w:r>
        <w:rPr>
          <w:rFonts w:ascii="宋体" w:hAnsi="宋体" w:cs="Consolas" w:hint="eastAsia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E2520CA" w14:textId="77777777" w:rsidR="00D5641A" w:rsidRDefault="00D47CA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"quote</w:t>
      </w:r>
      <w:r>
        <w:rPr>
          <w:rFonts w:ascii="宋体" w:hAnsi="宋体" w:cs="Consolas" w:hint="eastAsia"/>
          <w:b/>
          <w:bCs/>
          <w:sz w:val="20"/>
          <w:szCs w:val="20"/>
        </w:rPr>
        <w:t>Max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167E01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</w:p>
    <w:p w14:paraId="190DA69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BBD5BA1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6A7108BA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0D68AE3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3F094B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86F303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588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6FD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C1308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5BC014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9816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0520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CA8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72E08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955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E70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D5E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02502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FF2C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9A5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86F7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77D8196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name 服务名称</w:t>
            </w:r>
          </w:p>
          <w:p w14:paraId="3853EFC5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compa</w:t>
            </w:r>
            <w:r>
              <w:rPr>
                <w:rFonts w:ascii="宋体" w:hAnsi="宋体" w:cs="Consolas" w:hint="eastAsia"/>
                <w:bCs/>
                <w:szCs w:val="18"/>
              </w:rPr>
              <w:t>nyName 公司名称</w:t>
            </w:r>
          </w:p>
          <w:p w14:paraId="0722209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contracts 联系人</w:t>
            </w:r>
          </w:p>
          <w:p w14:paraId="4348703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4D0676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资质编号</w:t>
            </w:r>
          </w:p>
          <w:p w14:paraId="0BFEE76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资质名称</w:t>
            </w:r>
          </w:p>
          <w:p w14:paraId="4CFF13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advert 广告</w:t>
            </w:r>
          </w:p>
          <w:p w14:paraId="70A6CB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报价最小值</w:t>
            </w:r>
          </w:p>
          <w:p w14:paraId="49DBCFA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quoteMax 报价最大值</w:t>
            </w:r>
          </w:p>
          <w:p w14:paraId="10B9A45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CE173D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16D2403D" w14:textId="77777777" w:rsidR="00D5641A" w:rsidRDefault="00D5641A"/>
    <w:p w14:paraId="1AF7123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详情查询服务(front/oss)</w:t>
      </w:r>
    </w:p>
    <w:p w14:paraId="1383A33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C18AABA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详情查询服务</w:t>
      </w:r>
    </w:p>
    <w:p w14:paraId="195A7B3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F01BC0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349D3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7FB9A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23D250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97C8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EC887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FB081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C2AD6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8307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F746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612031</w:t>
            </w:r>
          </w:p>
        </w:tc>
      </w:tr>
      <w:tr w:rsidR="00D5641A" w14:paraId="183576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6345A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7359C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47FF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12C94D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FW201610081045290833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655E4C0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F7E7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EB3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E5FC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193E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B3917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05B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CE8B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944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FW00000000001</w:t>
            </w:r>
          </w:p>
        </w:tc>
      </w:tr>
    </w:tbl>
    <w:p w14:paraId="385079A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257431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B5EA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5F5EB9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5BE1E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DF7851C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FW00000001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BBA639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8C0275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"companyCode"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"GS</w:t>
      </w:r>
      <w:r>
        <w:rPr>
          <w:rFonts w:ascii="宋体" w:hAnsi="宋体" w:cs="Consolas" w:hint="eastAsia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E47117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"quoteMin"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7766065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"quoteMax"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35CCBD3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"qualityCode"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"ZZ</w:t>
      </w:r>
      <w:r>
        <w:rPr>
          <w:rFonts w:ascii="宋体" w:hAnsi="宋体" w:cs="Consolas" w:hint="eastAsia"/>
          <w:b/>
          <w:bCs/>
          <w:sz w:val="20"/>
          <w:szCs w:val="20"/>
        </w:rPr>
        <w:t>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A041BE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[子服务部分，请参照新增字段]</w:t>
      </w:r>
    </w:p>
    <w:p w14:paraId="4AAFDE09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详情描述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7E5ED0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"isHot"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AC37672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"orderNo"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7A3B6C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EA7AF15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xieyj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1F49AB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"publishDatetime"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E0090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"dealer"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0C7A512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"dealDatetime"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2016-09-09 12:00:00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6144E54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"dealNote"</w:t>
      </w:r>
      <w:r>
        <w:rPr>
          <w:rFonts w:ascii="宋体" w:hAnsi="宋体" w:cs="Consolas" w:hint="eastAsia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处理意见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40D9521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281EE33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C3EA47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FEC5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55B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FC75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65254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82E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6C9D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F63B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8CA67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7D00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AF6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5C4B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E6B731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1F4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F82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FEE0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见新增说明</w:t>
            </w:r>
          </w:p>
        </w:tc>
      </w:tr>
    </w:tbl>
    <w:p w14:paraId="2B2AE617" w14:textId="77777777" w:rsidR="00D5641A" w:rsidRDefault="00D5641A"/>
    <w:p w14:paraId="27C9C4C4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需求接口</w:t>
      </w:r>
    </w:p>
    <w:p w14:paraId="028E66D4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新增需求 (front)</w:t>
      </w:r>
    </w:p>
    <w:p w14:paraId="2C0B7B6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F89F496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新增需求</w:t>
      </w:r>
    </w:p>
    <w:p w14:paraId="7A790AF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BD85F9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A7665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0E477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B1A52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D923D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41B71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F0A49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DB4A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C2CFF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078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612040</w:t>
            </w:r>
          </w:p>
        </w:tc>
      </w:tr>
      <w:tr w:rsidR="00D5641A" w14:paraId="0669C5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A8AB7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C6A2D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61C4D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C8F81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"软件外包",</w:t>
            </w:r>
          </w:p>
          <w:p w14:paraId="09E28CF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53465D7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ompany": "GS000000000001",</w:t>
            </w:r>
          </w:p>
          <w:p w14:paraId="4D7D26A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40AEE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2D81E24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 U00000000000001"</w:t>
            </w:r>
          </w:p>
          <w:p w14:paraId="6AD19C65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BB34CE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BD49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C329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5DD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1A715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9988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7FB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5C1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45E79F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662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D1F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1BF7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14C644F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30D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91F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A8E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 w:rsidR="00D5641A" w14:paraId="2C53E7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126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87E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F2E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D5641A" w14:paraId="68620E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7E4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84BE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3453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2BDA125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AB8C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03F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C3A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67FE4AF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18F3B9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EED5FA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37C518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351890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A02C6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 w14:paraId="1789115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06A9D2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B65191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1ADE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C80A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4D81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30A5B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7F9BA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461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66F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B807B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525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9BA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4A5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D1E61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EDE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033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67687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61909E3B" w14:textId="77777777" w:rsidR="00D5641A" w:rsidRDefault="00D5641A"/>
    <w:p w14:paraId="041338F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修改需求 (front)</w:t>
      </w:r>
    </w:p>
    <w:p w14:paraId="707E2FE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00A3A2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修改需求</w:t>
      </w:r>
    </w:p>
    <w:p w14:paraId="17925B4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1BD43C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C4ECC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BBEE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F366F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DE7EE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B7AB6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29EF5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716A3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0559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3594E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612041</w:t>
            </w:r>
          </w:p>
        </w:tc>
      </w:tr>
      <w:tr w:rsidR="00D5641A" w14:paraId="40AFAB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5D22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9C56D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B8D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3637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D0C6D6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"软件外包",</w:t>
            </w:r>
          </w:p>
          <w:p w14:paraId="50CD7D8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76567D7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ompany": "GS000000000001",</w:t>
            </w:r>
          </w:p>
          <w:p w14:paraId="6F17FFA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B7267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详细描述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B4AC49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 U00000000000001"</w:t>
            </w:r>
          </w:p>
          <w:p w14:paraId="3E64EB9D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C9AE2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4769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B069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DC83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8C26A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8F5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E67A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F3E5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3BD8FD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0B9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85C2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7B863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仓配服务</w:t>
            </w:r>
          </w:p>
        </w:tc>
      </w:tr>
      <w:tr w:rsidR="00D5641A" w14:paraId="3D5588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EBB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8D3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B9F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498C6B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33D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7EC5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期望企业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36A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GS000000000001</w:t>
            </w:r>
          </w:p>
        </w:tc>
      </w:tr>
      <w:tr w:rsidR="00D5641A" w14:paraId="5057BF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450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8E8AB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D5B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D5641A" w14:paraId="008135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AD4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description(必填)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F66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46C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</w:tr>
      <w:tr w:rsidR="00D5641A" w14:paraId="4B2110E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A7C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5D2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914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E91492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6B026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EC595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D0DA16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EF54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1FAC78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5CC51D5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103A59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1D639C5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F560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8076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6074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3350F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07C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57F5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67A5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45CD3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AE67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551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0ADA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E8F7A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25C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00B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7241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31685BB4" w14:textId="77777777" w:rsidR="00D5641A" w:rsidRDefault="00D5641A"/>
    <w:p w14:paraId="0B92DAD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删除需求 (front)</w:t>
      </w:r>
    </w:p>
    <w:p w14:paraId="1BE12FE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F7C906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删除需求</w:t>
      </w:r>
    </w:p>
    <w:p w14:paraId="44E7BAA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89BC0B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F1745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08D9E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4F2C0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3D11D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E2F58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C00DE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CCAA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B3047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BF468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612042</w:t>
            </w:r>
          </w:p>
        </w:tc>
      </w:tr>
      <w:tr w:rsidR="00D5641A" w14:paraId="37CD5F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53065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280AB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3085D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8A93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 </w:t>
            </w:r>
          </w:p>
          <w:p w14:paraId="464DF56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F45667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259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B79E4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3F1CE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0042E8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9EB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023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911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7B78F82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D5FD6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E688DE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1987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75E13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74EDDC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479E84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572D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F75D5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66AA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AA5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8D2F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EA287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8B0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68E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5A05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C7C8A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3E6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906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6414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5D46B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D03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53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C74A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41310EF2" w14:textId="77777777" w:rsidR="00D5641A" w:rsidRDefault="00D5641A"/>
    <w:p w14:paraId="12173A80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需求违规处理(oss)</w:t>
      </w:r>
    </w:p>
    <w:p w14:paraId="202BF92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01E691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需求违规处理，状态更改为违规</w:t>
      </w:r>
    </w:p>
    <w:p w14:paraId="2DF7389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EB473F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43ED7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FA204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D4D7F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D2D4B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36D9C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2DF6D7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9297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92EA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F5D6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612043</w:t>
            </w:r>
          </w:p>
        </w:tc>
      </w:tr>
      <w:tr w:rsidR="00D5641A" w14:paraId="3B624F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768242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7001A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B6D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4B05C6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CD5390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此需求涉嫌欺诈"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AF98D26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22A8A8D9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4F6377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944D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80BF9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431E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398DC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AD3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F9F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5A14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XQ000000000001</w:t>
            </w:r>
          </w:p>
        </w:tc>
      </w:tr>
      <w:tr w:rsidR="00D5641A" w14:paraId="1DA06E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8FE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9E5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DAF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此需求涉嫌欺诈</w:t>
            </w:r>
          </w:p>
        </w:tc>
      </w:tr>
      <w:tr w:rsidR="00D5641A" w14:paraId="0C40EA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4AD5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9A4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66366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3183341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17223D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2D575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FD0E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158B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86F5A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98A2BB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BC83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FD027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131B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727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78C2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E4331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1B7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5F13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83759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7D5AAB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170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D008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244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6E42F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601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19FA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67786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4B0B1A20" w14:textId="77777777" w:rsidR="00D5641A" w:rsidRDefault="00D5641A"/>
    <w:p w14:paraId="03F6161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分页查询需求(front/oss)</w:t>
      </w:r>
    </w:p>
    <w:p w14:paraId="12BB443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35624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分页查询需求</w:t>
      </w:r>
    </w:p>
    <w:p w14:paraId="5C08054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F49801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BF333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1C5DD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01F113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C3AA8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72C5E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1C6F93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E49D8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C64D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355E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612050</w:t>
            </w:r>
          </w:p>
        </w:tc>
      </w:tr>
      <w:tr w:rsidR="00D5641A" w14:paraId="16BC9B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851108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EB54A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1B17C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B6C255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</w:t>
            </w:r>
            <w:r>
              <w:rPr>
                <w:rFonts w:hint="eastAsia"/>
              </w:rPr>
              <w:t>18767101900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EE0E0E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"publisher":"U2015231231231"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420F281" w14:textId="1E7E4FE4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 w:rsidR="009C65A4">
              <w:rPr>
                <w:rFonts w:hint="eastAsia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7FACEEB" w14:textId="7599DF9E" w:rsidR="00930123" w:rsidRDefault="00930123" w:rsidP="0093012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</w:t>
            </w:r>
            <w:r>
              <w:rPr>
                <w:rFonts w:hint="eastAsia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F0430F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F99437E" w14:textId="50A3E6E7" w:rsidR="00420372" w:rsidRDefault="00420372" w:rsidP="004203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"status":"",</w:t>
            </w:r>
          </w:p>
          <w:p w14:paraId="3ED7D929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19:11:41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B2DAC6" w14:textId="77777777" w:rsidR="00D5641A" w:rsidRDefault="00D47CA0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21:11:41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D7FD8D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CAD79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60FB15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312E3D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B9143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9FE3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A78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ED3E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DCAF30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E48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391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69541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 w:rsidR="00D5641A" w14:paraId="0196C00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95D9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8E1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E45C1" w14:textId="418086C1" w:rsidR="00D5641A" w:rsidRDefault="00682BB6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971A8B" w14:paraId="09EF1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BCD06" w14:textId="49AEBBC4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528E9" w14:textId="5747921A" w:rsidR="00971A8B" w:rsidRDefault="00971A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资质类型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F424B" w14:textId="7A013DD5" w:rsidR="00971A8B" w:rsidRDefault="00971A8B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971A8B" w14:paraId="6AEDC5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187E4" w14:textId="77777777" w:rsidR="00971A8B" w:rsidRDefault="00971A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6E3E9" w14:textId="77777777" w:rsidR="00971A8B" w:rsidRDefault="00971A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紧急程度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23BD2" w14:textId="77777777" w:rsidR="00971A8B" w:rsidRDefault="00971A8B">
            <w:pPr>
              <w:spacing w:line="240" w:lineRule="auto"/>
            </w:pPr>
            <w:r>
              <w:rPr>
                <w:rFonts w:ascii="宋体" w:hAnsi="宋体" w:cs="宋体" w:hint="eastAsia"/>
                <w:sz w:val="20"/>
                <w:szCs w:val="20"/>
              </w:rPr>
              <w:t>1 紧急 0 不紧急</w:t>
            </w:r>
          </w:p>
        </w:tc>
      </w:tr>
      <w:tr w:rsidR="0037652D" w14:paraId="4DC57CB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850B8" w14:textId="19DEA620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D65D4" w14:textId="0D97CE4E" w:rsidR="0037652D" w:rsidRDefault="0037652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85EB0" w14:textId="13D22E0D" w:rsidR="0037652D" w:rsidRDefault="0037652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违规</w:t>
            </w:r>
          </w:p>
        </w:tc>
      </w:tr>
      <w:tr w:rsidR="0037652D" w14:paraId="2F5642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F39CE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97910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B643DD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37652D" w14:paraId="724E65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226CD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75405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发布时间止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F43F2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37652D" w14:paraId="42DFD9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2FBA6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CFB6D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66290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7652D" w14:paraId="679402B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E22CD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9CEF0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4BD6F" w14:textId="77777777" w:rsidR="0037652D" w:rsidRDefault="0037652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438496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8AC115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>{</w:t>
      </w:r>
    </w:p>
    <w:p w14:paraId="4B1DF967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F5B5C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4BEA44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366EB0C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E541BF9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BC21FE1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14E07D4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98F2B0F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54738629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EEEB712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F2281F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"code": "XQ201611071638303190",</w:t>
      </w:r>
    </w:p>
    <w:p w14:paraId="22FA0D66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"name": "asfasd",</w:t>
      </w:r>
    </w:p>
    <w:p w14:paraId="6DE0B740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"qualityCode": "1",</w:t>
      </w:r>
    </w:p>
    <w:p w14:paraId="60E3111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"type": "1",</w:t>
      </w:r>
    </w:p>
    <w:p w14:paraId="02140038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"expCompany": "GS201611051710406270",</w:t>
      </w:r>
    </w:p>
    <w:p w14:paraId="54591BC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"expCompanyName": "3333",</w:t>
      </w:r>
    </w:p>
    <w:p w14:paraId="798BFE1B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"urgentLevel": "1",</w:t>
      </w:r>
    </w:p>
    <w:p w14:paraId="0AA04DF8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"description": "afads",</w:t>
      </w:r>
    </w:p>
    <w:p w14:paraId="42DBD5D2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A6B202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"publisher": "U2016110423562452174",</w:t>
      </w:r>
    </w:p>
    <w:p w14:paraId="4407AC9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"publishDatetime": "Nov 7, 2016 4:38:30 PM",</w:t>
      </w:r>
    </w:p>
    <w:p w14:paraId="75755A6C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"mobile": "18868824532",</w:t>
      </w:r>
    </w:p>
    <w:p w14:paraId="321AD034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    "comContacts": "2222"</w:t>
      </w:r>
    </w:p>
    <w:p w14:paraId="49B2352E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4AEFAD4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7D97E0A" w14:textId="77777777" w:rsidR="001A73B4" w:rsidRPr="001A73B4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A69A6ED" w14:textId="4DC53C78" w:rsidR="00D5641A" w:rsidRDefault="001A73B4" w:rsidP="001A73B4">
      <w:pPr>
        <w:rPr>
          <w:rFonts w:ascii="宋体" w:hAnsi="宋体" w:cs="Consolas"/>
          <w:b/>
          <w:bCs/>
          <w:sz w:val="20"/>
          <w:szCs w:val="20"/>
        </w:rPr>
      </w:pPr>
      <w:r w:rsidRPr="001A73B4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7D5405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586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7793E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71910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F6FA7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187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E8A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7598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20FF0A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114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1230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A9D4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0F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F09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69D9F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BAF2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03DA22AA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资质编号</w:t>
            </w:r>
          </w:p>
          <w:p w14:paraId="62708489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资质名称</w:t>
            </w:r>
          </w:p>
          <w:p w14:paraId="1EA2A11A" w14:textId="32D17370" w:rsidR="00A92CC1" w:rsidRDefault="00A92CC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11995F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期望企业编号</w:t>
            </w:r>
          </w:p>
          <w:p w14:paraId="43E322E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期望企业名称</w:t>
            </w:r>
          </w:p>
          <w:p w14:paraId="7BBF787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紧急程度</w:t>
            </w:r>
          </w:p>
          <w:p w14:paraId="7B7D916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1B3FCE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79F4D77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1548DAA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详情查询需求(front/oss)</w:t>
      </w:r>
    </w:p>
    <w:p w14:paraId="26FA232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5242048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详情查询需求</w:t>
      </w:r>
    </w:p>
    <w:p w14:paraId="35F7471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7869FE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6E3A0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B4289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605A2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B0E90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E7E33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AD8DC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3724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793D3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2F839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612051</w:t>
            </w:r>
          </w:p>
        </w:tc>
      </w:tr>
      <w:tr w:rsidR="00D5641A" w14:paraId="569B0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9F4C9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4AA3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6049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102EFB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XQ00000000001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68B3D90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8515A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2F81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984D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DA1B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FC086E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D83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783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需求编号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1D7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XQ00000000001</w:t>
            </w:r>
          </w:p>
        </w:tc>
      </w:tr>
    </w:tbl>
    <w:p w14:paraId="2803D42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5EF01F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D2BF94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065B9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DF4073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6C47E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156CEFFD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ascii="宋体" w:hAnsi="宋体" w:cs="Consolas" w:hint="eastAsia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0F3F8B1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3C6A99A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 w14:paraId="476522AE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DF04DB9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ascii="宋体" w:hAnsi="宋体" w:cs="Consolas" w:hint="eastAsia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6E263E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详细描述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61EBF5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249FA8E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C1F6B2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7C5E8AB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6E6A81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C564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8622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F10F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F3DBF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58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5D73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978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85012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A94A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521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722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E0592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D08F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B7A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18DD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见分页接口说明</w:t>
            </w:r>
          </w:p>
        </w:tc>
      </w:tr>
    </w:tbl>
    <w:p w14:paraId="76DBB3A0" w14:textId="77777777" w:rsidR="00D5641A" w:rsidRDefault="00D5641A"/>
    <w:p w14:paraId="65870632" w14:textId="77777777" w:rsidR="00D5641A" w:rsidRDefault="00D5641A"/>
    <w:p w14:paraId="08059CC9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简历接口</w:t>
      </w:r>
    </w:p>
    <w:p w14:paraId="5A5C7EB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发布简历(front)</w:t>
      </w:r>
    </w:p>
    <w:p w14:paraId="29763F6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6BDF43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发布简历</w:t>
      </w:r>
    </w:p>
    <w:p w14:paraId="1D60DCB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27FF337D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63EC5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71D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DBD3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61A3D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F2BB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ABFD1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CA48A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AC491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7CE1D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F0602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612060</w:t>
            </w:r>
          </w:p>
        </w:tc>
      </w:tr>
      <w:tr w:rsidR="00D5641A" w14:paraId="3CA8045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6FEE97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20FA9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3A1D4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818C3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个人简历(全职)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EC59D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3F7AB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54017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C83E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0003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A0D1A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客服服务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D98FA5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C8DE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12A0F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6B5AD3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2C426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02E39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E1CFF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F485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FB398D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FB08D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金华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8EAAF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41D2E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8447D1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2680F79D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38206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BB9A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28EE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4267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77BFE6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DF2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CE46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31D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个人简历(全职)</w:t>
            </w:r>
          </w:p>
        </w:tc>
      </w:tr>
      <w:tr w:rsidR="00D5641A" w14:paraId="475308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B13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6FE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D66E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否；有工作的情况下最近工作描述都必填</w:t>
            </w:r>
          </w:p>
        </w:tc>
      </w:tr>
      <w:tr w:rsidR="00D5641A" w14:paraId="210066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A040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C84B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0BA6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</w:p>
        </w:tc>
      </w:tr>
      <w:tr w:rsidR="00D5641A" w14:paraId="15FA8D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6A2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4F68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254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</w:p>
        </w:tc>
      </w:tr>
      <w:tr w:rsidR="00D5641A" w14:paraId="4C8537D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D52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A188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AD4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</w:p>
        </w:tc>
      </w:tr>
      <w:tr w:rsidR="00D5641A" w14:paraId="511585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C22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9CC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B4D9D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5000</w:t>
            </w:r>
          </w:p>
        </w:tc>
      </w:tr>
      <w:tr w:rsidR="00D5641A" w14:paraId="22BFC1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F2B1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3E2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417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41E0BE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C073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D2D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50D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0ED4DD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F66D2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77B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BF0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</w:p>
        </w:tc>
      </w:tr>
      <w:tr w:rsidR="00D5641A" w14:paraId="7F2EA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7E9A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C20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7B3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</w:p>
        </w:tc>
      </w:tr>
      <w:tr w:rsidR="00D5641A" w14:paraId="38C59A7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4B97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B2E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612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商务</w:t>
            </w:r>
          </w:p>
        </w:tc>
      </w:tr>
      <w:tr w:rsidR="00D5641A" w14:paraId="477677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C413A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321B7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C0D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4C9270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51F5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4FBA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AEAF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 w:rsidR="00D5641A" w14:paraId="143B0A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1477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E6DA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2657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3F75EAB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477A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EB9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504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浙江</w:t>
            </w:r>
          </w:p>
        </w:tc>
      </w:tr>
      <w:tr w:rsidR="00D5641A" w14:paraId="5A505E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B2C6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339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CFA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杭州</w:t>
            </w:r>
          </w:p>
        </w:tc>
      </w:tr>
      <w:tr w:rsidR="00D5641A" w14:paraId="13ED94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336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CB0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D8E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已离职，可直接上岗，</w:t>
            </w:r>
            <w:r>
              <w:rPr>
                <w:rFonts w:ascii="宋体" w:hAnsi="宋体" w:cs="宋体"/>
                <w:sz w:val="20"/>
                <w:szCs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  <w:szCs w:val="20"/>
              </w:rPr>
              <w:t>未离职，需一段时间</w:t>
            </w:r>
          </w:p>
        </w:tc>
      </w:tr>
      <w:tr w:rsidR="00D5641A" w14:paraId="65D826F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5E09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5AB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F21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11F6E3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BC2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3BAA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4CB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4772DF1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CE476B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3AB987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04A7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287BDC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C889B7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 w14:paraId="7FC1F1B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E63A5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97AEF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D677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B6D51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19A92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ABBE7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4F1D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9C2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C649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7C6746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709C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F56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C67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0DD345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D04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FCA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64BB5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D2BB9FF" w14:textId="77777777" w:rsidR="00D5641A" w:rsidRDefault="00D5641A"/>
    <w:p w14:paraId="118B6ADE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修改简历 (front)</w:t>
      </w:r>
    </w:p>
    <w:p w14:paraId="2C8F8A9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9C552D9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修改简历</w:t>
      </w:r>
    </w:p>
    <w:p w14:paraId="42080FF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4A588AD5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185175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2F80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81040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68F3AEF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DDAD1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470E1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3BE3C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8C1F2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9525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2D18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612061</w:t>
            </w:r>
          </w:p>
        </w:tc>
      </w:tr>
      <w:tr w:rsidR="00D5641A" w14:paraId="0C35894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326D1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FCD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1E98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F8695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000000000001",</w:t>
            </w:r>
          </w:p>
          <w:p w14:paraId="67EDCFC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个人简历(全职)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49B0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"isWork":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12A30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"preCompName":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059C8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"prePosName":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530E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"preWorkTime":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6BE94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AE106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"preDescription":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客服服务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C762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29A4F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"isTz":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AA4CE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"studyTime":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561F1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"school":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F3FDC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"profession":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商务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5C03F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106BB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"expPosition":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C0282D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"expMsalary":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63112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E96003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金华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92881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"workStatus":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7C5D0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"isOpen":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08F07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1EFDDDD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80C822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05D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9A3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8A34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4103F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A6E8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F39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EE1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  <w:tr w:rsidR="00D5641A" w14:paraId="5184FDC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EC7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isWork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E52E5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是否有工作经历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E6F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否；有工作的情况下最近工作描述都必填</w:t>
            </w:r>
          </w:p>
        </w:tc>
      </w:tr>
      <w:tr w:rsidR="00D5641A" w14:paraId="79F2A3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083B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preCompName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5E57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FDD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浙江聚焦</w:t>
            </w:r>
          </w:p>
        </w:tc>
      </w:tr>
      <w:tr w:rsidR="00D5641A" w14:paraId="0F6F4B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A3F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prePosName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00AF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6B3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客服</w:t>
            </w:r>
          </w:p>
        </w:tc>
      </w:tr>
      <w:tr w:rsidR="00D5641A" w14:paraId="1E4E5F5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3DD0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preWorkTime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354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9B35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1年</w:t>
            </w:r>
          </w:p>
        </w:tc>
      </w:tr>
      <w:tr w:rsidR="00D5641A" w14:paraId="748F545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CEB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preMsalary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9CF2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C97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5000</w:t>
            </w:r>
          </w:p>
        </w:tc>
      </w:tr>
      <w:tr w:rsidR="00D5641A" w14:paraId="02D72D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39DD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B34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11B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593F76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9B6D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isTz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906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是否统招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E0C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74612E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D5DD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studyTime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63C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就读时间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33F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2013-09至2016-06</w:t>
            </w:r>
          </w:p>
        </w:tc>
      </w:tr>
      <w:tr w:rsidR="00D5641A" w14:paraId="02B943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83D5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school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74B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学校名称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69D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杭师大</w:t>
            </w:r>
          </w:p>
        </w:tc>
      </w:tr>
      <w:tr w:rsidR="00D5641A" w14:paraId="783AE86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EA7F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profession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F7A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48F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商务</w:t>
            </w:r>
          </w:p>
        </w:tc>
      </w:tr>
      <w:tr w:rsidR="00D5641A" w14:paraId="0B8C30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3993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A3B2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D503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688BAE3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AECF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155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FBD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运营主管 B 运营总监 C 设计/美工 D 客服/售后 E 仓储管理 F 推广</w:t>
            </w:r>
          </w:p>
        </w:tc>
      </w:tr>
      <w:tr w:rsidR="00D5641A" w14:paraId="6FAF1A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7928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D2C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BFE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17D3C81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DCA8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EE1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期望地点(省)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28F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浙江</w:t>
            </w:r>
          </w:p>
        </w:tc>
      </w:tr>
      <w:tr w:rsidR="00D5641A" w14:paraId="304010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B10A1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D74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期望地点(市)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E5E9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金华</w:t>
            </w:r>
          </w:p>
        </w:tc>
      </w:tr>
      <w:tr w:rsidR="00D5641A" w14:paraId="6BD6FF4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B1D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91B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87E0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已离职，可直接上岗，</w:t>
            </w:r>
            <w:r>
              <w:rPr>
                <w:rFonts w:ascii="宋体" w:hAnsi="宋体" w:cs="宋体"/>
                <w:sz w:val="20"/>
                <w:szCs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  <w:szCs w:val="20"/>
              </w:rPr>
              <w:t>未离职，需一段时间</w:t>
            </w:r>
          </w:p>
        </w:tc>
      </w:tr>
      <w:tr w:rsidR="00D5641A" w14:paraId="0FAC1A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CE8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isOpen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DC0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3A75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D5641A" w14:paraId="2FF14D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7AC9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99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6133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572C5E1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C21B4A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1B410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49AA0C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15E59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215341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427CEBD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6F7C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9F3B91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50C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E7B84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9659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F8E6A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0BF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9960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549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CD70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A75F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C83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16C6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F0271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A5E7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6B9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2945D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5BCFD509" w14:textId="77777777" w:rsidR="00D5641A" w:rsidRDefault="00D5641A"/>
    <w:p w14:paraId="4F2C964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删除简历 (front)</w:t>
      </w:r>
    </w:p>
    <w:p w14:paraId="7C8E241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0B81AF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删除简历</w:t>
      </w:r>
    </w:p>
    <w:p w14:paraId="787B162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84BEDA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0EA3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92EAF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21E0A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E7F74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073F8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78471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8E106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183E4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19CAC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612062</w:t>
            </w:r>
          </w:p>
        </w:tc>
      </w:tr>
      <w:tr w:rsidR="00D5641A" w14:paraId="71B7C7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0A0E0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CA13D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68EAE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07EB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"JL201610081632454740" </w:t>
            </w:r>
          </w:p>
          <w:p w14:paraId="24F54DD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60267F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C6C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C50D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B4AA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F6571A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B05C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FAADF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FC5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11C6200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C6CEB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F5CC3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A997E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346A7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E5BF0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33DF7C2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FAA34D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607D7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B8F1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09D8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C8DE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5005BE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ACB2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80DB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76935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432A4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3B10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BEF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843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7592101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189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3A1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59F82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7F7F27A0" w14:textId="77777777" w:rsidR="00D5641A" w:rsidRDefault="00D5641A"/>
    <w:p w14:paraId="4C20220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简历违规处理(oss)</w:t>
      </w:r>
    </w:p>
    <w:p w14:paraId="07C65EF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58C82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简历违规处理，状态更改为违规</w:t>
      </w:r>
    </w:p>
    <w:p w14:paraId="015C373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EC435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BEE03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AD8B4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4C81E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32FD0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22955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1EF69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4A8DF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4903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8DB89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612063</w:t>
            </w:r>
          </w:p>
        </w:tc>
      </w:tr>
      <w:tr w:rsidR="00D5641A" w14:paraId="18B044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B100E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C0D4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16771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3E2C74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"code":"JL201610081642057547"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E04C60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此简历涉嫌欺诈"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82E4B2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5305984B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F401A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4182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4790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81CA7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BBB202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A7A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528B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909D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 000000000001</w:t>
            </w:r>
          </w:p>
        </w:tc>
      </w:tr>
      <w:tr w:rsidR="00D5641A" w14:paraId="0C81176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E121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9A1CE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2D9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此简历涉嫌欺诈</w:t>
            </w:r>
          </w:p>
        </w:tc>
      </w:tr>
      <w:tr w:rsidR="00D5641A" w14:paraId="7C6EBB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C7A2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688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FEF7A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3F209E5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166AE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B4C770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F7EA30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842185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ABB92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8EB3CA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82959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66A03E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B1307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D666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6E4C1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CEE44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527F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7BD1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27BF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0361D1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556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B0E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F950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345913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5ECF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1A1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1FFF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6EE055FF" w14:textId="77777777" w:rsidR="00D5641A" w:rsidRDefault="00D5641A"/>
    <w:p w14:paraId="2F501D3C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分页查询简历(front/oss)</w:t>
      </w:r>
    </w:p>
    <w:p w14:paraId="2F7E5B8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D8AA7AF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分页查询简历</w:t>
      </w:r>
    </w:p>
    <w:p w14:paraId="6B4FA34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AF35A4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3828F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8993A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4B0FE8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DADDA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76791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0D168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5965D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A4527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1B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612070</w:t>
            </w:r>
          </w:p>
        </w:tc>
      </w:tr>
      <w:tr w:rsidR="00D5641A" w14:paraId="448785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B5D9F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780F6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F3DC7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D5E0A0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BB3F3A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"expPosition":""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198302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"expProvince":""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67C2F1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"expCity":""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52881C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03C9712" w14:textId="7EFC6AB5" w:rsidR="00086138" w:rsidRDefault="00086138" w:rsidP="0008613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"isOpen":""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2B871CE" w14:textId="6030F5F9" w:rsidR="00031283" w:rsidRDefault="00031283" w:rsidP="0003128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"status":"",</w:t>
            </w:r>
          </w:p>
          <w:p w14:paraId="7E071D4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1FC491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8E19F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C1651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169F4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A65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7F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6EBFC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AD6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6CA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8B2B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18767101900</w:t>
            </w:r>
          </w:p>
        </w:tc>
      </w:tr>
      <w:tr w:rsidR="00D5641A" w14:paraId="0A5551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3EF9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B2A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期望职位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0D482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D5641A" w14:paraId="7EC1359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1EA0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36D7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BFC0D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D5641A" w14:paraId="17AD14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0FA6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expCity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23B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期望城市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A10798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D5641A" w14:paraId="0C0A838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4F5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FFD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EB10A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U000000000001</w:t>
            </w:r>
          </w:p>
        </w:tc>
      </w:tr>
      <w:tr w:rsidR="00D768D8" w14:paraId="782573E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81734" w14:textId="020D9E28" w:rsidR="00D768D8" w:rsidRDefault="00D768D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isOpen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7EE5A7" w14:textId="608C915F" w:rsidR="00D768D8" w:rsidRDefault="00D768D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是否公开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D279C" w14:textId="39A33DE4" w:rsidR="00D768D8" w:rsidRDefault="00D768D8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</w:p>
        </w:tc>
      </w:tr>
      <w:tr w:rsidR="00147593" w14:paraId="76A44F3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AAD04" w14:textId="7F4A0D9D" w:rsidR="00147593" w:rsidRDefault="0014759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C5B0E" w14:textId="56F92D6E" w:rsidR="00147593" w:rsidRDefault="0014759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DF171" w14:textId="3050B64B" w:rsidR="00147593" w:rsidRDefault="00147593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违规</w:t>
            </w:r>
          </w:p>
        </w:tc>
      </w:tr>
      <w:tr w:rsidR="00147593" w14:paraId="10D8DC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5BDE6" w14:textId="77777777" w:rsidR="00147593" w:rsidRDefault="0014759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2D5D3" w14:textId="77777777" w:rsidR="00147593" w:rsidRDefault="0014759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20579" w14:textId="77777777" w:rsidR="00147593" w:rsidRDefault="0014759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47593" w14:paraId="386BEF7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6E45D" w14:textId="77777777" w:rsidR="00147593" w:rsidRDefault="0014759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3A5DE" w14:textId="77777777" w:rsidR="00147593" w:rsidRDefault="0014759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F0693" w14:textId="77777777" w:rsidR="00147593" w:rsidRDefault="0014759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FCEC60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8FE8E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E721D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09FDD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55CC91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39AA3C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E8B281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B8E102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40DEC6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531FAA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96A12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55FB0B7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0B3472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3FE7DCB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小李简历1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0A65FE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osition":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F78622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Provoice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CE19D6A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杭州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660EE41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useTimes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FA13277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619ED0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 w14:paraId="0BA5F6E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78FD2CC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23AC48C8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2370DCD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BD45F0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80BA1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4E30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B647C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ECC3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2B8C06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4717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C26D4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E6FE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80C4F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AE7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FBB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87A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496F2E7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7372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EC2D2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C5A4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4956E75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列表查询我的简历(front/oss)</w:t>
      </w:r>
    </w:p>
    <w:p w14:paraId="25F6F45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E0781E0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列表查询我的简历</w:t>
      </w:r>
    </w:p>
    <w:p w14:paraId="510E159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7B0D3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0F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753CF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6AF3D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B2AF2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F6873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08259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C6DCC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1117E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CE25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612072</w:t>
            </w:r>
          </w:p>
        </w:tc>
      </w:tr>
      <w:tr w:rsidR="00D5641A" w14:paraId="045F9F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A2EDFB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9094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A15F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8DBDAF7" w14:textId="60F62C33" w:rsidR="008E6D1B" w:rsidRDefault="00D47CA0" w:rsidP="008E6D1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  <w:bookmarkStart w:id="0" w:name="_GoBack"/>
            <w:bookmarkEnd w:id="0"/>
          </w:p>
          <w:p w14:paraId="65D99FFF" w14:textId="6F0D0142" w:rsidR="008E6D1B" w:rsidRDefault="008E6D1B" w:rsidP="008E6D1B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"status":""</w:t>
            </w:r>
          </w:p>
          <w:p w14:paraId="5BA5D81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8B329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67A3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5C2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FA0C3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39101F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9F0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044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75692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U000000000001</w:t>
            </w:r>
          </w:p>
        </w:tc>
      </w:tr>
      <w:tr w:rsidR="00E16051" w14:paraId="7A928EC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37182" w14:textId="6A6C2C4F" w:rsidR="00E16051" w:rsidRDefault="00E16051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65CE5" w14:textId="52ECB06F" w:rsidR="00E16051" w:rsidRDefault="00E16051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6A0C5" w14:textId="5D397514" w:rsidR="00E16051" w:rsidRDefault="00E1605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违规</w:t>
            </w:r>
          </w:p>
        </w:tc>
      </w:tr>
    </w:tbl>
    <w:p w14:paraId="0D0471C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8D1F4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6C88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477D11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39E18D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32C62C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8D712C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DF796D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E625B0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E4BA3F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6DE14F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D65611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B08EF6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75694376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小李简历1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24E0CBD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</w:t>
      </w:r>
      <w:r>
        <w:rPr>
          <w:rFonts w:ascii="宋体" w:hAnsi="宋体" w:cs="Consolas"/>
          <w:b/>
          <w:bCs/>
          <w:sz w:val="20"/>
          <w:szCs w:val="20"/>
        </w:rPr>
        <w:t>osition":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4B86B3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Provoice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77B6B46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杭州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4CF4C00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useTimes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FA3613D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9D60E5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 w14:paraId="73F10DBF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01A9590B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58C9A9D3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4B84F1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63745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D3E900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38B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EF8EE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4911D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81A0F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7CFB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910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BCB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163918E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5E3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810F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3E7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A909C4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CD7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C6F1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F40A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58C89740" w14:textId="77777777" w:rsidR="00D5641A" w:rsidRDefault="00D5641A"/>
    <w:p w14:paraId="225F605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详情查询简历(front/oss)</w:t>
      </w:r>
    </w:p>
    <w:p w14:paraId="3FFEFD1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40F46A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详情查询简历</w:t>
      </w:r>
    </w:p>
    <w:p w14:paraId="3AED46C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0C9D0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C1D41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F2DB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2E2CC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44E58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26644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D8792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C614C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18C53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532A3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612071</w:t>
            </w:r>
          </w:p>
        </w:tc>
      </w:tr>
      <w:tr w:rsidR="00D5641A" w14:paraId="351D36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107CE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95A5E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09866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475D2F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JL201610081642057547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72C2F3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E4C83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4FD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478A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ABD6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816C2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4DA4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B752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74A3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JL000000000001</w:t>
            </w:r>
          </w:p>
        </w:tc>
      </w:tr>
    </w:tbl>
    <w:p w14:paraId="3C371E2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8C4D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7B977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E6E919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D3194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7D9C1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"XQ20151029602582",</w:t>
      </w:r>
    </w:p>
    <w:p w14:paraId="28D9523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"name": "小李简历1",</w:t>
      </w:r>
    </w:p>
    <w:p w14:paraId="34347D5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"isWork": "1",</w:t>
      </w:r>
    </w:p>
    <w:p w14:paraId="5CBA7A7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"preCompName": "浙江聚焦",</w:t>
      </w:r>
    </w:p>
    <w:p w14:paraId="78F999C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"prePosName": "客服",</w:t>
      </w:r>
    </w:p>
    <w:p w14:paraId="1A8D19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"preWorkTime": "1年",</w:t>
      </w:r>
    </w:p>
    <w:p w14:paraId="321DAB2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"preMsalary": "5000",</w:t>
      </w:r>
    </w:p>
    <w:p w14:paraId="373CCE3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"preDescription": "客服服务",</w:t>
      </w:r>
    </w:p>
    <w:p w14:paraId="32BEF66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"education": "1",</w:t>
      </w:r>
    </w:p>
    <w:p w14:paraId="62FFCDF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"isTz": "1",</w:t>
      </w:r>
    </w:p>
    <w:p w14:paraId="0A8E7DC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"studyTime": "2013-09至2016-06",</w:t>
      </w:r>
    </w:p>
    <w:p w14:paraId="177C732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"school": "杭师大",</w:t>
      </w:r>
    </w:p>
    <w:p w14:paraId="1C5B08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"profession": "商务",</w:t>
      </w:r>
    </w:p>
    <w:p w14:paraId="6B6A5B5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"type": "1",</w:t>
      </w:r>
    </w:p>
    <w:p w14:paraId="6A3F63B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"expPosition": "ABC",</w:t>
      </w:r>
    </w:p>
    <w:p w14:paraId="1CE20D9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"expMsalary": "8000",</w:t>
      </w:r>
    </w:p>
    <w:p w14:paraId="27315CF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"expProvoice": "浙江",</w:t>
      </w:r>
    </w:p>
    <w:p w14:paraId="2BC7244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"expCity": "金华",</w:t>
      </w:r>
    </w:p>
    <w:p w14:paraId="11C871E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"workStatus": "1",</w:t>
      </w:r>
    </w:p>
    <w:p w14:paraId="51C6227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"isOpen": "1",</w:t>
      </w:r>
    </w:p>
    <w:p w14:paraId="392481D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"U00000000000001",</w:t>
      </w:r>
    </w:p>
    <w:p w14:paraId="489552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"2016-09-18 19:11:41"</w:t>
      </w:r>
    </w:p>
    <w:p w14:paraId="2390595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3C0FAF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1CD0F7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86F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4D4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E073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ED6B7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708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D6B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225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F2016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C4C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F59F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EC1C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9C8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C02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E9EE5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8AD2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1649FED3" w14:textId="77777777" w:rsidR="00D5641A" w:rsidRDefault="00D5641A"/>
    <w:p w14:paraId="2FC1A88A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职位接口</w:t>
      </w:r>
    </w:p>
    <w:p w14:paraId="336B7F57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发布职位(front)</w:t>
      </w:r>
    </w:p>
    <w:p w14:paraId="3E00F1D7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4A98A7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发布职位</w:t>
      </w:r>
    </w:p>
    <w:p w14:paraId="59CF067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76374410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0918DEE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3B154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ACC54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9BB83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2C20E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F727B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183F6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B488E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F4FD9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0F3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612080</w:t>
            </w:r>
          </w:p>
        </w:tc>
      </w:tr>
      <w:tr w:rsidR="00D5641A" w14:paraId="1F34050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9644FB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E12F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DA6FB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FD82A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"运营总监",</w:t>
            </w:r>
          </w:p>
          <w:p w14:paraId="0089DDB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0C87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"province": "浙江",</w:t>
            </w:r>
          </w:p>
          <w:p w14:paraId="2FC1E19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"city": "杭州",</w:t>
            </w:r>
          </w:p>
          <w:p w14:paraId="3BF9472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 w14:paraId="652BC4C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 w14:paraId="5B294B8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5A4270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 w14:paraId="41EA5EE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 w14:paraId="57471ED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"description": "运营总监",</w:t>
            </w:r>
          </w:p>
          <w:p w14:paraId="5E7688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 w14:paraId="0454F1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49BE28E7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EEA0E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0BE1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98A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4B89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CA4D20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A3E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800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02EF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运营总监</w:t>
            </w:r>
          </w:p>
        </w:tc>
      </w:tr>
      <w:tr w:rsidR="00D5641A" w14:paraId="79F707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9D5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30E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D90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</w:t>
            </w:r>
          </w:p>
        </w:tc>
      </w:tr>
      <w:tr w:rsidR="00D5641A" w14:paraId="56141E8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199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99F5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6086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D5641A" w14:paraId="6611BB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E43F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CEB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B08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D5641A" w14:paraId="2C4386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527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CAD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FDF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1年内 2 1-3年 3 3-5年 4 5年以上</w:t>
            </w:r>
          </w:p>
        </w:tc>
      </w:tr>
      <w:tr w:rsidR="00D5641A" w14:paraId="12C5AB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CA15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685F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EE6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778520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5236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C65A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3E6A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4420A9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6AF3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jobNum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D54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F26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647085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5CE0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ED9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000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3E3999D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12D7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F94E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44C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运营总监</w:t>
            </w:r>
          </w:p>
        </w:tc>
      </w:tr>
      <w:tr w:rsidR="00D5641A" w14:paraId="785F336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F6DB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046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9466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 w:rsidR="00D5641A" w14:paraId="0FFEC5C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43A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F8E9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E5FD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3BF5DF2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7F753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EBFF3A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4F41EF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55EC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67C8C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JL</w:t>
      </w:r>
      <w:r>
        <w:rPr>
          <w:rFonts w:ascii="宋体" w:hAnsi="宋体" w:cs="Consolas"/>
          <w:b/>
          <w:bCs/>
          <w:sz w:val="20"/>
          <w:szCs w:val="20"/>
        </w:rPr>
        <w:t>000000000001"</w:t>
      </w:r>
    </w:p>
    <w:p w14:paraId="0B8F5EE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37A1A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5173B6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0405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F0C2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3A61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61B15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F05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048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7FE1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8EC08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DD0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FF37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C99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D7E418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C98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0B4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5208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5FA48107" w14:textId="77777777" w:rsidR="00D5641A" w:rsidRDefault="00D5641A"/>
    <w:p w14:paraId="44F6D11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修改职位 (front)</w:t>
      </w:r>
    </w:p>
    <w:p w14:paraId="4BC0609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4700D0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修改职位</w:t>
      </w:r>
    </w:p>
    <w:p w14:paraId="74F6F19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p w14:paraId="40A0343B" w14:textId="77777777" w:rsidR="00D5641A" w:rsidRDefault="00D5641A"/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03AE3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00A2C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70D8D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6470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293A8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B7A5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2B821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BE81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373D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F4BB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612081</w:t>
            </w:r>
          </w:p>
        </w:tc>
      </w:tr>
      <w:tr w:rsidR="00D5641A" w14:paraId="64B1F7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E4D8FC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64FA1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DBF7B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FBADE6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"ZW201610081935294305",</w:t>
            </w:r>
          </w:p>
          <w:p w14:paraId="3EF2F4B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"销售总监",</w:t>
            </w:r>
          </w:p>
          <w:p w14:paraId="09A35F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8853B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"province": "浙江",</w:t>
            </w:r>
          </w:p>
          <w:p w14:paraId="180056B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"city": "杭州",</w:t>
            </w:r>
          </w:p>
          <w:p w14:paraId="600A9B8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"experience": "1",</w:t>
            </w:r>
          </w:p>
          <w:p w14:paraId="11FD014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"education": "1",</w:t>
            </w:r>
          </w:p>
          <w:p w14:paraId="3226D0F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162B7B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"jobNum": "10",</w:t>
            </w:r>
          </w:p>
          <w:p w14:paraId="1D22742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"msalary": "10000",</w:t>
            </w:r>
          </w:p>
          <w:p w14:paraId="4DCFA6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"description": "运营总监",</w:t>
            </w:r>
          </w:p>
          <w:p w14:paraId="3237745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"companyCode": "CC00000000000001",</w:t>
            </w:r>
          </w:p>
          <w:p w14:paraId="14779E0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</w:t>
            </w:r>
          </w:p>
          <w:p w14:paraId="4BF72E2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8A618D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75286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B3C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6AE3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CEC38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3AF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4E8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7DA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00000000000001</w:t>
            </w:r>
          </w:p>
        </w:tc>
      </w:tr>
      <w:tr w:rsidR="00D5641A" w14:paraId="5E2EC7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8D4F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E03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CEF8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运营总监</w:t>
            </w:r>
          </w:p>
        </w:tc>
      </w:tr>
      <w:tr w:rsidR="00D5641A" w14:paraId="3463E5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5D9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45B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职位类别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3E4ED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 运营</w:t>
            </w:r>
          </w:p>
        </w:tc>
      </w:tr>
      <w:tr w:rsidR="00D5641A" w14:paraId="48CE5B5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7E89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3994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C860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D5641A" w14:paraId="5C52D7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3DEB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319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F43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D5641A" w14:paraId="142C598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4AE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experience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F0C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工作经验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C66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1年内 2 1-3年 3 3-5年 4 5年以上</w:t>
            </w:r>
          </w:p>
        </w:tc>
      </w:tr>
      <w:tr w:rsidR="00D5641A" w14:paraId="27CDAA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728E0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education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C010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学历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AEE1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本科</w:t>
            </w:r>
            <w:r>
              <w:rPr>
                <w:rFonts w:ascii="宋体" w:hAnsi="宋体" w:cs="宋体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大专</w:t>
            </w:r>
            <w:r>
              <w:rPr>
                <w:rFonts w:ascii="宋体" w:hAnsi="宋体" w:cs="宋体"/>
                <w:sz w:val="20"/>
                <w:szCs w:val="20"/>
              </w:rPr>
              <w:t xml:space="preserve"> 3 </w:t>
            </w:r>
            <w:r>
              <w:rPr>
                <w:rFonts w:ascii="宋体" w:hAnsi="宋体" w:cs="宋体" w:hint="eastAsia"/>
                <w:sz w:val="20"/>
                <w:szCs w:val="20"/>
              </w:rPr>
              <w:t>高中</w:t>
            </w:r>
            <w:r>
              <w:rPr>
                <w:rFonts w:ascii="宋体" w:hAnsi="宋体" w:cs="宋体"/>
                <w:sz w:val="20"/>
                <w:szCs w:val="20"/>
              </w:rPr>
              <w:t xml:space="preserve"> 4 </w:t>
            </w:r>
            <w:r>
              <w:rPr>
                <w:rFonts w:ascii="宋体" w:hAnsi="宋体" w:cs="宋体" w:hint="eastAsia"/>
                <w:sz w:val="20"/>
                <w:szCs w:val="20"/>
              </w:rPr>
              <w:t>其他</w:t>
            </w:r>
          </w:p>
        </w:tc>
      </w:tr>
      <w:tr w:rsidR="00D5641A" w14:paraId="326CBE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3599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023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工作类型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7BA2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全职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兼职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实习</w:t>
            </w:r>
          </w:p>
        </w:tc>
      </w:tr>
      <w:tr w:rsidR="00D5641A" w14:paraId="562B4E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758B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jobNum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3BD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招聘人数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D268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D5641A" w14:paraId="3A8B83C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61EA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msalary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D79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月薪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557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8000</w:t>
            </w:r>
          </w:p>
        </w:tc>
      </w:tr>
      <w:tr w:rsidR="00D5641A" w14:paraId="7D534FD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A2EF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7DDB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详细描述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01B3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运营总监</w:t>
            </w:r>
          </w:p>
        </w:tc>
      </w:tr>
      <w:tr w:rsidR="00D5641A" w14:paraId="0066D2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BD15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0ABA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E5D1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CC00000000000001</w:t>
            </w:r>
          </w:p>
        </w:tc>
      </w:tr>
      <w:tr w:rsidR="00D5641A" w14:paraId="066C3A1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B629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publisher(必填)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E6E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A05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U00000000000001</w:t>
            </w:r>
          </w:p>
        </w:tc>
      </w:tr>
    </w:tbl>
    <w:p w14:paraId="00FE645F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5D515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05BB9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BF9638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96BC7D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6DEA43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264E26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F2B8EE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EDE8EC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60D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039E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D845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D80C5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7DD2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12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BFE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A6C63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2CC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C42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9F9D8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4127E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27473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4DE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BB16C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648D22D0" w14:textId="77777777" w:rsidR="00D5641A" w:rsidRDefault="00D5641A"/>
    <w:p w14:paraId="157D65A0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删除职位 (front)</w:t>
      </w:r>
    </w:p>
    <w:p w14:paraId="06B0595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660D4AC" w14:textId="77777777" w:rsidR="00D5641A" w:rsidRDefault="00D47CA0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 xml:space="preserve">    删除职位</w:t>
      </w:r>
    </w:p>
    <w:p w14:paraId="3BCB917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ED256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9776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69C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2EB5D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3EDA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502D6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7FE0DC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6C0C9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2BEF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92916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612082</w:t>
            </w:r>
          </w:p>
        </w:tc>
      </w:tr>
      <w:tr w:rsidR="00D5641A" w14:paraId="226B4F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71806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57828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3734C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F1B2C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 </w:t>
            </w:r>
          </w:p>
          <w:p w14:paraId="2C64645F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0E8252B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D3DE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1700C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86269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A5855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AE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6213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62D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ZZ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000000000001</w:t>
            </w:r>
          </w:p>
        </w:tc>
      </w:tr>
    </w:tbl>
    <w:p w14:paraId="59D8F3F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313868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F1D777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7CB2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2CC26B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F50C9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"isSuccess": true</w:t>
      </w:r>
    </w:p>
    <w:p w14:paraId="2FF026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090C2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5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9A584B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2E7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1690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D06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CC54F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1348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9D76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A07A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2744FB2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B224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AFEB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9D8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53AEED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3AB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9186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194A1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30E9ED06" w14:textId="77777777" w:rsidR="00D5641A" w:rsidRDefault="00D5641A"/>
    <w:p w14:paraId="1936D221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职位违规处理(oss)</w:t>
      </w:r>
    </w:p>
    <w:p w14:paraId="6727F26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8A94DD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职位违规处理，状态更改为违规</w:t>
      </w:r>
    </w:p>
    <w:p w14:paraId="197D8E0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618B3D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BF18D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28963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AB258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B768C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3BDDA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EDC44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E71B7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1697A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C4A43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612083</w:t>
            </w:r>
          </w:p>
        </w:tc>
      </w:tr>
      <w:tr w:rsidR="00D5641A" w14:paraId="3B968B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2E1BF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F3061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3D0E1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951BC7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ZW201610081949117669"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FB787E7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此职位涉嫌欺诈"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6EE599FB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79513621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EB8878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8C2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EA83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C1111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48A39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505E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0A5B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34B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450942D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D030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9CC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141F7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此职位涉嫌欺诈</w:t>
            </w:r>
          </w:p>
        </w:tc>
      </w:tr>
      <w:tr w:rsidR="00D5641A" w14:paraId="0B9BC10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748E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4318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D456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14910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FC424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A87E03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B21EF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15B847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F47CD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465971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61875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B590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32E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72F45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14CF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CFDE74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CBA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D80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8E7B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03360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EE83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40244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CB9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08018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99E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CE0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83271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2D41F403" w14:textId="77777777" w:rsidR="00D5641A" w:rsidRDefault="00D5641A"/>
    <w:p w14:paraId="563AD966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职位热门设置(oss)</w:t>
      </w:r>
    </w:p>
    <w:p w14:paraId="2AB314B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2F8C13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职位热门设置</w:t>
      </w:r>
    </w:p>
    <w:p w14:paraId="421D8095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57883EF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DA99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31B8B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F29C4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5548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E909C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A8F52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72C98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AAE99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FDE4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612084</w:t>
            </w:r>
          </w:p>
        </w:tc>
      </w:tr>
      <w:tr w:rsidR="00D5641A" w14:paraId="24F224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52BF1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79691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C05BE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691DB7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ZW201610081949117669"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49D79C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5856032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"orderNo":"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6C33DF0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3B2C136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520B9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70000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BE9E4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CA11F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D693D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766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B2105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8B9B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ZW000000000001</w:t>
            </w:r>
          </w:p>
        </w:tc>
      </w:tr>
      <w:tr w:rsidR="00D5641A" w14:paraId="39D5B6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AF5C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94990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BEABE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D5641A" w14:paraId="210BC7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26BA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892E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95CD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5641A" w14:paraId="66D797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1005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7CF2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3873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7D85AB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1D8B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82754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1DA242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AA7DB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A6664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DAF32A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536D74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64B10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ECC7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ABB99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FC1F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E91BF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A3AB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3B88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4E0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40D54D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836C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9FC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28D20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5C0458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CAC3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E6F0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8CB69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2C38F3D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热门位置上/下移(oss)增</w:t>
      </w:r>
    </w:p>
    <w:p w14:paraId="1FF01D42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9F3AC0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热门位置上/下移</w:t>
      </w:r>
    </w:p>
    <w:p w14:paraId="4C9DC66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1053C3E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D1DB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175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77FBAE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8FEC8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72E9C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D4E1E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33206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6F683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FCBF9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612085</w:t>
            </w:r>
          </w:p>
        </w:tc>
      </w:tr>
      <w:tr w:rsidR="00D5641A" w14:paraId="55F39D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F41160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4B6EC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E6DA5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153C946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"code":"FW201610081045290833"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65D51B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"action":"1"</w:t>
            </w:r>
          </w:p>
          <w:p w14:paraId="651446F9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75A05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ECC4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35C6F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033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3A0F9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F7F9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D7C9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2BA4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7F633A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EB1C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7FD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25D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上移 0 下移</w:t>
            </w:r>
          </w:p>
        </w:tc>
      </w:tr>
    </w:tbl>
    <w:p w14:paraId="1CD109C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6FE14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122CC3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F014F3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49E1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D61AAB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6DFF8E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5D043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5858158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76CE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070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70757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6E9CF4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DA83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B223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88D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8D5C8B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0F13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F1B2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AFF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6E2CE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1352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1B1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511D6E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560C0CDB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分页查询职位(front/oss)改</w:t>
      </w:r>
    </w:p>
    <w:p w14:paraId="2756011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75309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分页查询职位</w:t>
      </w:r>
    </w:p>
    <w:p w14:paraId="0FD5EB2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2135C24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AABF9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83B7F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F5E14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B943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22853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C0B99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47698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A8F12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38687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612090</w:t>
            </w:r>
          </w:p>
        </w:tc>
      </w:tr>
      <w:tr w:rsidR="00D5641A" w14:paraId="7775E9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1B3CFC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FF524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5747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D51FC6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D4DE3D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"isHot":""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029E3A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"kind":""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20F5AE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5F14FF0" w14:textId="3C9CDD99" w:rsidR="00B56CD7" w:rsidRDefault="00B56CD7" w:rsidP="00B56CD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"status":"",</w:t>
            </w:r>
          </w:p>
          <w:p w14:paraId="221E421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DD9D906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"companyName":""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967B14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"gsProvince":""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A0861B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"gsCity":""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E9A2F9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"gsArea":""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C20292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8D724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0B1FE4E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ED7DC3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9733D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AD8F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70E3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6C45F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880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3A9E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976E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运营总监</w:t>
            </w:r>
          </w:p>
        </w:tc>
      </w:tr>
      <w:tr w:rsidR="00D5641A" w14:paraId="4E3A9E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FF9C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isHot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E57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是否热门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C489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否</w:t>
            </w:r>
          </w:p>
        </w:tc>
      </w:tr>
      <w:tr w:rsidR="00D5641A" w14:paraId="1B2A03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93C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AA5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种类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D5F9D" w14:textId="77777777" w:rsidR="00D5641A" w:rsidRDefault="00D564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5641A" w14:paraId="07FA55A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7C35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DCF8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E34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 xml:space="preserve">(1 </w:t>
            </w:r>
            <w:r>
              <w:rPr>
                <w:rFonts w:hint="eastAsia"/>
              </w:rPr>
              <w:t>全职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兼职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实习</w:t>
            </w:r>
            <w:r>
              <w:rPr>
                <w:rFonts w:hint="eastAsia"/>
              </w:rPr>
              <w:t>)</w:t>
            </w:r>
          </w:p>
        </w:tc>
      </w:tr>
      <w:tr w:rsidR="0016177B" w14:paraId="72E8248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74F02" w14:textId="475AE360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EB034" w14:textId="04D1A508" w:rsidR="0016177B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BAA8BC" w14:textId="79B4DE7F" w:rsidR="0016177B" w:rsidRDefault="0016177B">
            <w:pPr>
              <w:spacing w:line="240" w:lineRule="auto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违规</w:t>
            </w:r>
          </w:p>
        </w:tc>
      </w:tr>
      <w:tr w:rsidR="0016177B" w14:paraId="7607C8C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4F8CE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9CA75" w14:textId="77777777" w:rsidR="0016177B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98B941" w14:textId="77777777" w:rsidR="0016177B" w:rsidRDefault="0016177B">
            <w:pPr>
              <w:spacing w:line="240" w:lineRule="auto"/>
            </w:pPr>
            <w:r>
              <w:rPr>
                <w:rFonts w:hint="eastAsia"/>
              </w:rPr>
              <w:t>GS000000000001</w:t>
            </w:r>
          </w:p>
        </w:tc>
      </w:tr>
      <w:tr w:rsidR="0016177B" w14:paraId="71F216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E7627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77362" w14:textId="77777777" w:rsidR="0016177B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25FCE" w14:textId="77777777" w:rsidR="0016177B" w:rsidRDefault="0016177B">
            <w:pPr>
              <w:spacing w:line="240" w:lineRule="auto"/>
            </w:pPr>
            <w:r>
              <w:rPr>
                <w:rFonts w:hint="eastAsia"/>
              </w:rPr>
              <w:t>浙江聚焦</w:t>
            </w:r>
          </w:p>
        </w:tc>
      </w:tr>
      <w:tr w:rsidR="0016177B" w14:paraId="0BA4B1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AEE2E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gsProvince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A04F87" w14:textId="77777777" w:rsidR="0016177B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A86A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16177B" w14:paraId="550034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A9D3E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gsCity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F1DDB" w14:textId="77777777" w:rsidR="0016177B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891539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16177B" w14:paraId="619C46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BEC99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gsArea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05CFC" w14:textId="77777777" w:rsidR="0016177B" w:rsidRDefault="0016177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BFA41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16177B" w14:paraId="0B0E8E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374B1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07992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4DCFC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6177B" w14:paraId="7654315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2A395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A76F3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4230BB" w14:textId="77777777" w:rsidR="0016177B" w:rsidRDefault="0016177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6F6251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FA6DB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15048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FEC89B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6ADB0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61C7A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835344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C23484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098514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E73CB1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B42A72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7126B83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8B36838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05B1E7D7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"name": "运营总监",</w:t>
      </w:r>
    </w:p>
    <w:p w14:paraId="1517DF2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A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FD7950F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"province": "浙江",</w:t>
      </w:r>
    </w:p>
    <w:p w14:paraId="1C7E3066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"city": "杭州",</w:t>
      </w:r>
    </w:p>
    <w:p w14:paraId="30138BA1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"experience": "1",</w:t>
      </w:r>
    </w:p>
    <w:p w14:paraId="78E0596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"education": "1",</w:t>
      </w:r>
    </w:p>
    <w:p w14:paraId="51D2D44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"type": "1",</w:t>
      </w:r>
    </w:p>
    <w:p w14:paraId="20269E6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"jobNum": "10",</w:t>
      </w:r>
    </w:p>
    <w:p w14:paraId="0497C3DE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</w:p>
    <w:p w14:paraId="4D41C515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"description": "运营总监",</w:t>
      </w:r>
    </w:p>
    <w:p w14:paraId="6F32A1A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 w14:paraId="046F5FA7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 w14:paraId="3FB54C21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29366C40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27E39A0F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6199FDE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BAD5EB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C9DABE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7018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A32FE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7174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69792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D8F1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7062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A4FD5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3AB3E1F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C8E7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799A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4EEB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2E985D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0178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326E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840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2653D586" w14:textId="77777777" w:rsidR="00D5641A" w:rsidRDefault="00D5641A"/>
    <w:p w14:paraId="79332AC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详情查询职位(front/oss)</w:t>
      </w:r>
    </w:p>
    <w:p w14:paraId="3AFDF25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B477EE0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详情查询职位</w:t>
      </w:r>
    </w:p>
    <w:p w14:paraId="40DB2DD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8D310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7A827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C2EF9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4A6B29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2EC21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D8060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6F7CA4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261A9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D6927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BE560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612091</w:t>
            </w:r>
          </w:p>
        </w:tc>
      </w:tr>
      <w:tr w:rsidR="00D5641A" w14:paraId="3BE50B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17B6F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D241C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31227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0030BA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rPr>
                <w:rFonts w:hint="eastAsia"/>
              </w:rPr>
              <w:t>ZW000000000001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FE33E98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1DCE00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01EB3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A8BA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05AD1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33D55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AFF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39D07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0022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ZW000000000001</w:t>
            </w:r>
          </w:p>
        </w:tc>
      </w:tr>
    </w:tbl>
    <w:p w14:paraId="5306EA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506514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642847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0E1692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8CE54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24486E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9F8D31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9C6211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0F0817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5A393B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F66931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D25E1BA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1516686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ZW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3AD7073C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"name": "运营总监",</w:t>
      </w:r>
    </w:p>
    <w:p w14:paraId="663D597E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A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A9F28AA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"province": "浙江",</w:t>
      </w:r>
    </w:p>
    <w:p w14:paraId="26E7DF3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"city": "杭州",</w:t>
      </w:r>
    </w:p>
    <w:p w14:paraId="286A480C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"experience": "1",</w:t>
      </w:r>
    </w:p>
    <w:p w14:paraId="105AC7C2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"education": "1",</w:t>
      </w:r>
    </w:p>
    <w:p w14:paraId="05AE175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"type": "1",</w:t>
      </w:r>
    </w:p>
    <w:p w14:paraId="02C1875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"jobNum": "10",</w:t>
      </w:r>
    </w:p>
    <w:p w14:paraId="5571292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"msalary": "10000",</w:t>
      </w:r>
    </w:p>
    <w:p w14:paraId="7144D19A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"description": "运营总监",</w:t>
      </w:r>
    </w:p>
    <w:p w14:paraId="7829EB44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"companyCode": "</w:t>
      </w:r>
      <w:r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/>
          <w:b/>
          <w:bCs/>
          <w:sz w:val="20"/>
          <w:szCs w:val="20"/>
        </w:rPr>
        <w:t>00000000000001",</w:t>
      </w:r>
    </w:p>
    <w:p w14:paraId="7B33865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/>
          <w:b/>
          <w:bCs/>
          <w:sz w:val="20"/>
          <w:szCs w:val="20"/>
        </w:rPr>
        <w:t>"publisher": "U00000000000001"</w:t>
      </w:r>
    </w:p>
    <w:p w14:paraId="02B49996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574BFF8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4AF57AF1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467A44F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B4BAA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00DDEB1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6898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C4E9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1FD2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7C336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9129E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1342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A61B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474BE0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516C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70C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85CC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1F863C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362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BB43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EB51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参考新增字段说明</w:t>
            </w:r>
          </w:p>
        </w:tc>
      </w:tr>
    </w:tbl>
    <w:p w14:paraId="7BC2379E" w14:textId="77777777" w:rsidR="00D5641A" w:rsidRDefault="00D5641A"/>
    <w:p w14:paraId="64DC9677" w14:textId="77777777" w:rsidR="00D5641A" w:rsidRDefault="00D47CA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感兴趣接口</w:t>
      </w:r>
    </w:p>
    <w:p w14:paraId="7D854CFC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对服务/需求/简历感兴趣 (front)</w:t>
      </w:r>
    </w:p>
    <w:p w14:paraId="7DE7661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456F6E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需求方对服务感兴趣，公司对需求感兴趣，公司对简历感兴趣</w:t>
      </w:r>
    </w:p>
    <w:p w14:paraId="4FD0A368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97"/>
        <w:gridCol w:w="5103"/>
      </w:tblGrid>
      <w:tr w:rsidR="00D5641A" w14:paraId="38A1210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99B7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6DA6B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10509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7C067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11F58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67BA15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3CA6C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D643E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7F68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612100</w:t>
            </w:r>
          </w:p>
        </w:tc>
      </w:tr>
      <w:tr w:rsidR="00D5641A" w14:paraId="3FB046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D6C136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9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BF10E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F94BE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BE1EE22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"fromUser":"FW00000000001"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5794294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"toCode":"FW201610071652488758",</w:t>
            </w:r>
          </w:p>
          <w:p w14:paraId="57FBF26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"type":"2"</w:t>
            </w:r>
          </w:p>
          <w:p w14:paraId="778EE33B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B6861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97C2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11F31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A70B4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9FB99D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EB37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7DB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感兴趣人/公司编号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E6815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D5641A" w14:paraId="01F23A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9239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7664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被感兴趣的服务/需求/简历编号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4C30A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FW000000000001</w:t>
            </w:r>
          </w:p>
        </w:tc>
      </w:tr>
      <w:tr w:rsidR="00D5641A" w14:paraId="27012A4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49C4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D64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C157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类型(1 职位申请 2 对服务感兴趣 3 对需求感兴趣 4 对简历感兴趣)</w:t>
            </w:r>
          </w:p>
        </w:tc>
      </w:tr>
    </w:tbl>
    <w:p w14:paraId="72BF1B9C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93369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A32A7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A19DC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B2EC71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998BF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99C245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62A85E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305CA4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60C6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99570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C7D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6BC632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8CE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EA86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E4D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43144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496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CF9B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4183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DC6F0C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AAE5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CFCA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E2A3B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1410BA5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职位申请(front)</w:t>
      </w:r>
    </w:p>
    <w:p w14:paraId="60CA9671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FA5546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个人对公司职位感兴趣，投递简历</w:t>
      </w:r>
    </w:p>
    <w:p w14:paraId="5CA651AB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7C4F71A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7F4E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9AE4F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7A1FCB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9341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E15251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843AAE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BEE6C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A84DC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BC1A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612101</w:t>
            </w:r>
          </w:p>
        </w:tc>
      </w:tr>
      <w:tr w:rsidR="00D5641A" w14:paraId="5ADAD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010363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EBDD2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F37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462FE0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4B86A1F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"resumeCode":"JL000000000001"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1CC12B5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"positionCode":"ZW000000000001"</w:t>
            </w:r>
          </w:p>
          <w:p w14:paraId="3CF695BA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6D37F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8410A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EC8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DFCD4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004B06B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D4A6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B18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4AF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GS000000000001</w:t>
            </w:r>
          </w:p>
        </w:tc>
      </w:tr>
      <w:tr w:rsidR="00D5641A" w14:paraId="2685815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E879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resumeCode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B5245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简历编号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3F2BF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JL000000000001</w:t>
            </w:r>
          </w:p>
        </w:tc>
      </w:tr>
      <w:tr w:rsidR="00D5641A" w14:paraId="6AD9EB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F905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positionCode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13A1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职位编号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F429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ZW000000000001</w:t>
            </w:r>
          </w:p>
        </w:tc>
      </w:tr>
    </w:tbl>
    <w:p w14:paraId="45322F0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142CC6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A943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9D866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3AB0D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E9F904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A6FFC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544A6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3AAFE5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A6969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EBB4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730C4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17C64C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C6E2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4AB57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18F2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2D402C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2782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37B4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E020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B485D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3E9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0851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DF3A3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5237D48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删除感兴趣服务 (front)</w:t>
      </w:r>
    </w:p>
    <w:p w14:paraId="42E262D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F7AE3A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删除感兴趣服务</w:t>
      </w:r>
    </w:p>
    <w:p w14:paraId="15E396C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44B6E7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1D050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55A94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002F9E7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DABAF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43F58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4B58AB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DF850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FEA40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6690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612102</w:t>
            </w:r>
          </w:p>
        </w:tc>
      </w:tr>
      <w:tr w:rsidR="00D5641A" w14:paraId="20514DF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A70CAF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9E4BD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CFA49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09EACF0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"code":"IN000000000001"</w:t>
            </w:r>
          </w:p>
          <w:p w14:paraId="1015685C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772BE4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8CD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63803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3B2C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36E308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DB459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A757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969D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IN000000000001</w:t>
            </w:r>
          </w:p>
        </w:tc>
      </w:tr>
    </w:tbl>
    <w:p w14:paraId="05477EB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2D4C84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8146CE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A22E8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E0111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8FC789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8AB45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DA4500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4893CD1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9E28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72836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2932E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EF8FBB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FFCA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FC012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4623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53A67AF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CD77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20CF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7ACA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44ADE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87E2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D1E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697D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成功；false 失败</w:t>
            </w:r>
          </w:p>
        </w:tc>
      </w:tr>
    </w:tbl>
    <w:p w14:paraId="573964F8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处理意向 (front)</w:t>
      </w:r>
    </w:p>
    <w:p w14:paraId="4FE3600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E7AF87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处理对服务/需求/简历感兴趣的意向，以及申请职位的意向，状态更改为已完成(简单查看)</w:t>
      </w:r>
    </w:p>
    <w:p w14:paraId="3345B6B8" w14:textId="77777777" w:rsidR="00D5641A" w:rsidRDefault="00D47CA0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5FE1B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7F812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8B1DA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50B7F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64DF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DBD87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09ED54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2E103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30542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1893D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612103</w:t>
            </w:r>
          </w:p>
        </w:tc>
      </w:tr>
      <w:tr w:rsidR="00D5641A" w14:paraId="58896B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6530C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6CE2D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47A9D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F4ADB5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"code":"</w:t>
            </w:r>
            <w: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YX201610081353422407"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5CCA033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"dealNote":"已查看",</w:t>
            </w:r>
          </w:p>
          <w:p w14:paraId="362A92F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"dealer":"admin"</w:t>
            </w:r>
          </w:p>
          <w:p w14:paraId="1A55617B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312CC7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6249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178B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49E0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7BC4A0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F80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FD3C4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E105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IN000000000001</w:t>
            </w:r>
          </w:p>
        </w:tc>
      </w:tr>
      <w:tr w:rsidR="00D5641A" w14:paraId="732DAB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487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B264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C964D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已查看</w:t>
            </w:r>
          </w:p>
        </w:tc>
      </w:tr>
      <w:tr w:rsidR="00D5641A" w14:paraId="2887BD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08C9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dealer</w:t>
            </w:r>
            <w:r>
              <w:rPr>
                <w:rFonts w:ascii="宋体" w:hAnsi="宋体" w:cs="宋体" w:hint="eastAsia"/>
                <w:sz w:val="20"/>
                <w:szCs w:val="20"/>
              </w:rPr>
              <w:t>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8A69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AEF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7A6FFD1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54E6F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D16328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9CE47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8F4B1D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E58845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4DAC125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7308EB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2CA54AB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E0005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7AA94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C08A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60BE76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0D4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6DAE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9368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4BCAA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748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EC96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0BA6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48439B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19E6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732D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5E58E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3FA65BF3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6C223D89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分页查询感兴趣服务(front/oss)</w:t>
      </w:r>
    </w:p>
    <w:p w14:paraId="789F9CD0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4FD512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感兴趣分页查询服务</w:t>
      </w:r>
    </w:p>
    <w:p w14:paraId="77ADD09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4E87186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28A59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4B52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3A347A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BEE7F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D6382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379903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3EB8B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40B45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54785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612110</w:t>
            </w:r>
          </w:p>
        </w:tc>
      </w:tr>
      <w:tr w:rsidR="00D5641A" w14:paraId="40553C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35E47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8B79E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CFB13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9CE43DA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"fromUser":""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090DD6DE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"toCode":""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2F8BFDD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4BE56A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B32F1C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C728496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266D00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A0A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0657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80CE0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15FBD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0181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990C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感兴趣人编号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351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U000000000001</w:t>
            </w:r>
          </w:p>
        </w:tc>
      </w:tr>
      <w:tr w:rsidR="00D5641A" w14:paraId="6C3A12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31CF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B19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服务编号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7DBDB" w14:textId="77777777" w:rsidR="00D5641A" w:rsidRDefault="00D47CA0">
            <w:pPr>
              <w:spacing w:line="240" w:lineRule="auto"/>
            </w:pPr>
            <w:r>
              <w:rPr>
                <w:rFonts w:hint="eastAsia"/>
              </w:rPr>
              <w:t>FW000000000001</w:t>
            </w:r>
          </w:p>
        </w:tc>
      </w:tr>
      <w:tr w:rsidR="00D5641A" w14:paraId="350665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E912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42E4D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33434" w14:textId="77777777" w:rsidR="00D5641A" w:rsidRDefault="00D47CA0">
            <w:pPr>
              <w:spacing w:line="240" w:lineRule="auto"/>
            </w:pPr>
            <w:r>
              <w:t>GS</w:t>
            </w:r>
            <w:r>
              <w:rPr>
                <w:rFonts w:hint="eastAsia"/>
              </w:rPr>
              <w:t>000000000001</w:t>
            </w:r>
          </w:p>
        </w:tc>
      </w:tr>
      <w:tr w:rsidR="00D5641A" w14:paraId="6A8373A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6FC2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361D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E605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6EB370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98DE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60A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2F9B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4F5517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640F3B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>{</w:t>
      </w:r>
    </w:p>
    <w:p w14:paraId="4AA94611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F1C8C6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B04287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CF4EC6A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B1E8144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C51D0C4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9C2B87B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1E2C3940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19D1BAD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33B8401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D43F121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"code": "YX201611071821512486",</w:t>
      </w:r>
    </w:p>
    <w:p w14:paraId="728665DD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28FEB830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4EECC84D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"toCode": "FW201611061304428991",</w:t>
      </w:r>
    </w:p>
    <w:p w14:paraId="6CCD1B05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"fromUser": "U2016110423562452174",</w:t>
      </w:r>
    </w:p>
    <w:p w14:paraId="139281FC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"fromDatetime": "Nov 7, 2016 6:21:51 PM",</w:t>
      </w:r>
    </w:p>
    <w:p w14:paraId="76915B10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"serveName": "dfgfds",</w:t>
      </w:r>
    </w:p>
    <w:p w14:paraId="415F6FB2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"companyCode": "GS2016110517123049767",</w:t>
      </w:r>
    </w:p>
    <w:p w14:paraId="054CD550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"companyName": "333333",</w:t>
      </w:r>
    </w:p>
    <w:p w14:paraId="6FA002C6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"companyUser": "666666",</w:t>
      </w:r>
    </w:p>
    <w:p w14:paraId="68976648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"companyMobile": "17777777777",</w:t>
      </w:r>
    </w:p>
    <w:p w14:paraId="133BB7D8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"userMobile": "18868824532",</w:t>
      </w:r>
    </w:p>
    <w:p w14:paraId="75088B38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"quoteMin": 21,</w:t>
      </w:r>
    </w:p>
    <w:p w14:paraId="63D1D48F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    "quoteMax": 43</w:t>
      </w:r>
    </w:p>
    <w:p w14:paraId="03D45D7A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512B78A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17CEAC" w14:textId="77777777" w:rsidR="00451F9A" w:rsidRPr="00451F9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19F120E" w14:textId="3E607666" w:rsidR="00D5641A" w:rsidRDefault="00451F9A" w:rsidP="00451F9A">
      <w:pPr>
        <w:rPr>
          <w:rFonts w:ascii="宋体" w:hAnsi="宋体" w:cs="Consolas"/>
          <w:b/>
          <w:bCs/>
          <w:sz w:val="20"/>
          <w:szCs w:val="20"/>
        </w:rPr>
      </w:pPr>
      <w:r w:rsidRPr="00451F9A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F0B00" w14:paraId="13286BFE" w14:textId="77777777" w:rsidTr="00FD1EF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A0CB8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36D8A4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21F7B3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F0B00" w14:paraId="2D69B23C" w14:textId="77777777" w:rsidTr="00FD1EF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9A36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FC02A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7BEE18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F0B00" w14:paraId="6B71D434" w14:textId="77777777" w:rsidTr="00FD1EF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78562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4E0EC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59781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FF0B00" w14:paraId="3932C071" w14:textId="77777777" w:rsidTr="00FD1EF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E6AC68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0B945" w14:textId="77777777" w:rsidR="00FF0B00" w:rsidRDefault="00FF0B00" w:rsidP="00FD1E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05B57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  <w:p w14:paraId="2E3CF930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74308572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服务编号</w:t>
            </w:r>
          </w:p>
          <w:p w14:paraId="047C4C8C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F913A27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fromDatetime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关注时间</w:t>
            </w:r>
          </w:p>
          <w:p w14:paraId="7170B2D9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51F9A">
              <w:rPr>
                <w:rFonts w:ascii="宋体" w:hAnsi="宋体" w:cs="Consolas"/>
                <w:b/>
                <w:bCs/>
                <w:sz w:val="20"/>
                <w:szCs w:val="20"/>
              </w:rPr>
              <w:t>serveName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服务名称</w:t>
            </w:r>
          </w:p>
          <w:p w14:paraId="0B8A1004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compa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nyCode 公司编号</w:t>
            </w:r>
          </w:p>
          <w:p w14:paraId="4A95338F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compa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nyName 公司名称</w:t>
            </w:r>
          </w:p>
          <w:p w14:paraId="58E7C113" w14:textId="77777777" w:rsidR="00FF0B00" w:rsidRDefault="00FF0B00" w:rsidP="00FD1EF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quote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报价最小值</w:t>
            </w:r>
          </w:p>
          <w:p w14:paraId="2DE1597C" w14:textId="0F296124" w:rsidR="00FF0B00" w:rsidRDefault="00FF0B00" w:rsidP="00FF0B0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quoteMax 报价最大值</w:t>
            </w:r>
          </w:p>
        </w:tc>
      </w:tr>
    </w:tbl>
    <w:p w14:paraId="515FFAEC" w14:textId="77777777" w:rsidR="00FF0B00" w:rsidRDefault="00FF0B00" w:rsidP="00451F9A">
      <w:pPr>
        <w:rPr>
          <w:rFonts w:ascii="宋体" w:hAnsi="宋体" w:cs="Consolas"/>
          <w:b/>
          <w:bCs/>
          <w:sz w:val="20"/>
          <w:szCs w:val="20"/>
        </w:rPr>
      </w:pPr>
    </w:p>
    <w:p w14:paraId="67F5DA3F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分页查询感兴趣需求(front/oss)</w:t>
      </w:r>
    </w:p>
    <w:p w14:paraId="5DC28C76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936216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分页查询感兴趣需求</w:t>
      </w:r>
    </w:p>
    <w:p w14:paraId="3026A9F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6250E78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52C5D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7BA40A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5D76A6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CFF6D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3DA88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785A2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EF6755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5C046B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223CD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612111</w:t>
            </w:r>
          </w:p>
        </w:tc>
      </w:tr>
      <w:tr w:rsidR="00D5641A" w14:paraId="04B130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B44B7E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C10733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3E14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3B7B8E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"companyCode":"GS00000000001",</w:t>
            </w:r>
          </w:p>
          <w:p w14:paraId="4A3E2A79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"publisher":"U00000000001",</w:t>
            </w:r>
          </w:p>
          <w:p w14:paraId="4DF03DA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479CD0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BBDA4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5D97D94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92278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0275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5150D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1A0A03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77F62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A08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E958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D5641A" w14:paraId="49D5D8E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9A21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CB2D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58B17" w14:textId="77777777" w:rsidR="00D5641A" w:rsidRDefault="00D47CA0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 w:rsidR="00D5641A" w14:paraId="58DA450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F172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8B32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C98A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6454A4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79E5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19C2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FB739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E31F5B4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DABBF2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D1F17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12882F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364FA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09A5312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B71A31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18B9DF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4383EC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CCC887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D9D38D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3998B1C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47A7B46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19D81EEC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</w:t>
      </w:r>
      <w:r>
        <w:rPr>
          <w:rFonts w:ascii="宋体" w:hAnsi="宋体" w:cs="Consolas" w:hint="eastAsia"/>
          <w:b/>
          <w:bCs/>
          <w:sz w:val="20"/>
          <w:szCs w:val="20"/>
        </w:rPr>
        <w:t>ZZ</w:t>
      </w:r>
      <w:r>
        <w:rPr>
          <w:rFonts w:ascii="宋体" w:hAnsi="宋体" w:cs="Consolas"/>
          <w:b/>
          <w:bCs/>
          <w:sz w:val="20"/>
          <w:szCs w:val="20"/>
        </w:rPr>
        <w:t>000000000001",</w:t>
      </w:r>
    </w:p>
    <w:p w14:paraId="13270C31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"quality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摄影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C0B8014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ompany": "GS000000000001",</w:t>
      </w:r>
    </w:p>
    <w:p w14:paraId="403D55A9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"exp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ompany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C0BF86F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"urgent</w:t>
      </w:r>
      <w:r>
        <w:rPr>
          <w:rFonts w:ascii="宋体" w:hAnsi="宋体" w:cs="Consolas" w:hint="eastAsia"/>
          <w:b/>
          <w:bCs/>
          <w:sz w:val="20"/>
          <w:szCs w:val="20"/>
        </w:rPr>
        <w:t>L</w:t>
      </w:r>
      <w:r>
        <w:rPr>
          <w:rFonts w:ascii="宋体" w:hAnsi="宋体" w:cs="Consolas"/>
          <w:b/>
          <w:bCs/>
          <w:sz w:val="20"/>
          <w:szCs w:val="20"/>
        </w:rPr>
        <w:t>evel":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42466B1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2287A7C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93D37C4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4C91414E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7B8324C6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26BF28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7C3BD2D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04BD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EAE0C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F2D5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451A05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3CF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316C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CF46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7DFDA5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CEA8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E16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6CE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5868F9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B6C3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258F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BA1F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6CD08CD0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资质编号</w:t>
            </w:r>
          </w:p>
          <w:p w14:paraId="17B707D8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quality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资质名称</w:t>
            </w:r>
          </w:p>
          <w:p w14:paraId="63B49BB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期望企业编号</w:t>
            </w:r>
          </w:p>
          <w:p w14:paraId="22C7C3A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exp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 期望企业名称</w:t>
            </w:r>
          </w:p>
          <w:p w14:paraId="64A9D2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urgent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紧急程度</w:t>
            </w:r>
          </w:p>
          <w:p w14:paraId="6202591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0F20585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66EACA8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</w:tc>
      </w:tr>
    </w:tbl>
    <w:p w14:paraId="4E34EC7D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分页查询感兴趣简历(front/oss)</w:t>
      </w:r>
    </w:p>
    <w:p w14:paraId="5F614BDA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A7DF3C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分页查询感兴趣简历</w:t>
      </w:r>
    </w:p>
    <w:p w14:paraId="6D2BCFF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EDC5BF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7434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3BD162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2BEC3C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C1EC6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95F53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5EC1A20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CF7EC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3F358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F4DCA6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612112</w:t>
            </w:r>
          </w:p>
        </w:tc>
      </w:tr>
      <w:tr w:rsidR="00D5641A" w14:paraId="35707E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71923A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0390F0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DC272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48D7909C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"companyCode":"</w:t>
            </w:r>
            <w:r>
              <w:rPr>
                <w:rFonts w:hint="eastAsia"/>
              </w:rPr>
              <w:t>GS00000000001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0D3916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"publisher":"U</w:t>
            </w:r>
            <w:r>
              <w:rPr>
                <w:rFonts w:hint="eastAsia"/>
              </w:rPr>
              <w:t>00000000001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F7E095E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13A12A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BEB1AD0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492D4E6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56FC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CED1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7185F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58399D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611B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3B30A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85AA1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D5641A" w14:paraId="63BBBE5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45D68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60362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A21B4" w14:textId="77777777" w:rsidR="00D5641A" w:rsidRDefault="00D47CA0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hint="eastAsia"/>
              </w:rPr>
              <w:t>00000000001</w:t>
            </w:r>
          </w:p>
        </w:tc>
      </w:tr>
      <w:tr w:rsidR="00D5641A" w14:paraId="1A27FA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81380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4EBE5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8844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69A2F7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898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A1E917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8069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C0B23DD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6B9B91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53BF20D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C1B789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DAAE24E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FB89483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7265F0C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6193A0F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0D51E1A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F09E5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BF65F37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5AFC06F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763B1E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XQ</w:t>
      </w:r>
      <w:r>
        <w:rPr>
          <w:rFonts w:ascii="宋体" w:hAnsi="宋体" w:cs="Consolas"/>
          <w:b/>
          <w:bCs/>
          <w:sz w:val="20"/>
          <w:szCs w:val="20"/>
        </w:rPr>
        <w:t>20151029602582"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, </w:t>
      </w:r>
    </w:p>
    <w:p w14:paraId="7CC6AABD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小李的简历1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C910161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expPosition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运营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1EED5A9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expMsalary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876BC5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expProvince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03E20F5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expCity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834048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845C593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publisher</w:t>
      </w:r>
      <w:r>
        <w:rPr>
          <w:rFonts w:ascii="宋体" w:hAnsi="宋体" w:cs="Consolas"/>
          <w:b/>
          <w:bCs/>
          <w:sz w:val="20"/>
          <w:szCs w:val="20"/>
        </w:rPr>
        <w:t>": "U000000000001",</w:t>
      </w:r>
    </w:p>
    <w:p w14:paraId="67B973D0" w14:textId="77777777" w:rsidR="00D5641A" w:rsidRDefault="00D47CA0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publishDatetime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2016-09-18 19:11:41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09CE37B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浙江聚焦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CFB542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companyContacts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程斌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4697B12" w14:textId="77777777" w:rsidR="00D5641A" w:rsidRDefault="00D47CA0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companyMobile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18767101900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DA33011" w14:textId="77777777" w:rsidR="00D5641A" w:rsidRDefault="00D47CA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6877BD70" w14:textId="77777777" w:rsidR="00D5641A" w:rsidRDefault="00D47CA0">
      <w:pPr>
        <w:ind w:left="42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]</w:t>
      </w:r>
    </w:p>
    <w:p w14:paraId="54AB538B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BB0DDE0" w14:textId="77777777" w:rsidR="00D5641A" w:rsidRDefault="00D47CA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6AE7FBF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CC72B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B1B2E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A4D65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2A85D4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BA68F4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94F4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238B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67E071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49DF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BEF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6CAD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30727C0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9805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D410D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5797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  <w:p w14:paraId="2440EF92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简历名称</w:t>
            </w:r>
          </w:p>
          <w:p w14:paraId="6A336FC1" w14:textId="77777777" w:rsidR="00D5641A" w:rsidRDefault="00D47CA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expPosition</w:t>
            </w:r>
            <w:r>
              <w:rPr>
                <w:rFonts w:ascii="宋体" w:hAnsi="宋体" w:cs="Consolas" w:hint="eastAsia"/>
                <w:bCs/>
                <w:szCs w:val="18"/>
              </w:rPr>
              <w:t>期望职位</w:t>
            </w:r>
          </w:p>
          <w:p w14:paraId="52533666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expMsalary期望月薪</w:t>
            </w:r>
          </w:p>
          <w:p w14:paraId="5D5AC77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expProvince期望省份</w:t>
            </w:r>
          </w:p>
          <w:p w14:paraId="7EA3D77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expCity期望城市</w:t>
            </w:r>
          </w:p>
          <w:p w14:paraId="6E8E780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6AA079FD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2974D51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021EFE8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companyName 公司名称</w:t>
            </w:r>
          </w:p>
          <w:p w14:paraId="7A17B64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companyContacts 联系人</w:t>
            </w:r>
          </w:p>
          <w:p w14:paraId="7AB943FF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companyMobile联系人电话</w:t>
            </w:r>
          </w:p>
        </w:tc>
      </w:tr>
    </w:tbl>
    <w:p w14:paraId="330C21A2" w14:textId="77777777" w:rsidR="00D5641A" w:rsidRDefault="00D47CA0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分页查询申请职位(front)</w:t>
      </w:r>
    </w:p>
    <w:p w14:paraId="73731393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C2D26F" w14:textId="77777777" w:rsidR="00D5641A" w:rsidRDefault="00D47CA0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分页查询申请职位或者应聘简历信息</w:t>
      </w:r>
    </w:p>
    <w:p w14:paraId="6D0FB2AE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641A" w14:paraId="3D6F357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46AC8F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569A6D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641A" w14:paraId="1B6008E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6214D4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C5EE9E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641A" w14:paraId="20B8D6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434AA8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93F1B7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ACB56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612113</w:t>
            </w:r>
          </w:p>
        </w:tc>
      </w:tr>
      <w:tr w:rsidR="00D5641A" w14:paraId="432DC0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F8F7F4" w14:textId="77777777" w:rsidR="00D5641A" w:rsidRDefault="00D564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D4B2C" w14:textId="77777777" w:rsidR="00D5641A" w:rsidRDefault="00D47CA0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499074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6C379831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D68FC8" w14:textId="77777777" w:rsidR="00D5641A" w:rsidRDefault="00D47CA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156A86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881CFC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4CCE304" w14:textId="77777777" w:rsidR="00D5641A" w:rsidRDefault="00D47CA0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5641A" w14:paraId="6FBE7BB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B393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0EA7E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B45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A0A0D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DB7AE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C8D1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C8C95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GS00000000001</w:t>
            </w:r>
          </w:p>
        </w:tc>
      </w:tr>
      <w:tr w:rsidR="00D5641A" w14:paraId="66D5D0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599E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E64C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DC831" w14:textId="77777777" w:rsidR="00D5641A" w:rsidRDefault="00D47CA0">
            <w:pPr>
              <w:spacing w:line="240" w:lineRule="auto"/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</w:p>
        </w:tc>
      </w:tr>
      <w:tr w:rsidR="00D5641A" w14:paraId="77D8B40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80983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B38B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1A3E0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5641A" w14:paraId="46EFD2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00AF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0D6FA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438B2" w14:textId="77777777" w:rsidR="00D5641A" w:rsidRDefault="00D47CA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96BE139" w14:textId="77777777" w:rsidR="00D5641A" w:rsidRDefault="00D47CA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D1494D4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>{</w:t>
      </w:r>
    </w:p>
    <w:p w14:paraId="299E6C7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DB32CAD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C5CBD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295BD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5B4CFB8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491C1C7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6C3B38D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CCC144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C32720F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64E7EDF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C65E73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"code": "YX201611071055435770",</w:t>
      </w:r>
    </w:p>
    <w:p w14:paraId="5C62DC6D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57AF201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"fromUser": "U2016110423562452174",</w:t>
      </w:r>
    </w:p>
    <w:p w14:paraId="746EA157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"fromDatetime": "Nov 7, 2016 10:55:43 AM",</w:t>
      </w:r>
    </w:p>
    <w:p w14:paraId="53306D08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"companyCode": "GS2016110517123049767",</w:t>
      </w:r>
    </w:p>
    <w:p w14:paraId="03D3B17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"companyName": "333333",</w:t>
      </w:r>
    </w:p>
    <w:p w14:paraId="6B4ACDE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"companyUser": "666666",</w:t>
      </w:r>
    </w:p>
    <w:p w14:paraId="2FC939C9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"companyMobile": "17777777777",</w:t>
      </w:r>
    </w:p>
    <w:p w14:paraId="55BA9009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"positionCode": "ZW201611061415447503",</w:t>
      </w:r>
    </w:p>
    <w:p w14:paraId="7134961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"positionName": "888",</w:t>
      </w:r>
    </w:p>
    <w:p w14:paraId="096DDA21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"province": "浙江",</w:t>
      </w:r>
    </w:p>
    <w:p w14:paraId="5655D045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"city": "金华",</w:t>
      </w:r>
    </w:p>
    <w:p w14:paraId="3523CE5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"msalary": "11111",</w:t>
      </w:r>
    </w:p>
    <w:p w14:paraId="04A65576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"userMobile": "18868824532",</w:t>
      </w:r>
    </w:p>
    <w:p w14:paraId="7C29546C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"resumeCode": "JL201611071055343699",</w:t>
      </w:r>
    </w:p>
    <w:p w14:paraId="5898BB27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"resumeName": "affs",</w:t>
      </w:r>
    </w:p>
    <w:p w14:paraId="7650B430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"expPosition": "BEF",</w:t>
      </w:r>
    </w:p>
    <w:p w14:paraId="111D7A4B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    "expMsalary": "2222",</w:t>
      </w:r>
    </w:p>
    <w:p w14:paraId="32E9559B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"expProvince": "浙江",</w:t>
      </w:r>
    </w:p>
    <w:p w14:paraId="3C85E44A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 w:hint="eastAsia"/>
          <w:b/>
          <w:bCs/>
          <w:sz w:val="20"/>
          <w:szCs w:val="20"/>
        </w:rPr>
        <w:t xml:space="preserve">                "expCity": "金华"</w:t>
      </w:r>
    </w:p>
    <w:p w14:paraId="7793C192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76044F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C9037B9" w14:textId="77777777" w:rsidR="000268F0" w:rsidRPr="000268F0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C9A6B6" w14:textId="63B672C5" w:rsidR="00D5641A" w:rsidRDefault="000268F0" w:rsidP="000268F0">
      <w:pPr>
        <w:rPr>
          <w:rFonts w:ascii="宋体" w:hAnsi="宋体" w:cs="Consolas"/>
          <w:b/>
          <w:bCs/>
          <w:sz w:val="20"/>
          <w:szCs w:val="20"/>
        </w:rPr>
      </w:pPr>
      <w:r w:rsidRPr="000268F0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5641A" w14:paraId="126E4E4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0D6FC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851E9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F2B09C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5641A" w14:paraId="32F103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CD7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6F293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4D8E2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5641A" w14:paraId="02D53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62EA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8A8B7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CD4B7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5641A" w14:paraId="6F79A9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3DD69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1EB7F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45CA0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 申请编号</w:t>
            </w:r>
          </w:p>
          <w:p w14:paraId="4A3D2B67" w14:textId="67EEDE06" w:rsidR="004C1911" w:rsidRDefault="004C191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 类型</w:t>
            </w:r>
          </w:p>
          <w:p w14:paraId="1F4BEC6E" w14:textId="0D023CF4" w:rsidR="008B4C52" w:rsidRDefault="008B4C5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63E6F539" w14:textId="7EF93BE2" w:rsidR="00F9655E" w:rsidRDefault="00F96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针对编号</w:t>
            </w:r>
          </w:p>
          <w:p w14:paraId="346566F8" w14:textId="593B8858" w:rsidR="00BB0FAE" w:rsidRDefault="00BB0FA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fromUser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来源用户</w:t>
            </w:r>
          </w:p>
          <w:p w14:paraId="60446A7F" w14:textId="046DFC5B" w:rsidR="00BB0FAE" w:rsidRDefault="00BB0FA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fromRole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来源编号</w:t>
            </w:r>
          </w:p>
          <w:p w14:paraId="2E5F530B" w14:textId="77777777" w:rsidR="00DF59CB" w:rsidRDefault="00DF59CB" w:rsidP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companyCode 公司编号</w:t>
            </w:r>
          </w:p>
          <w:p w14:paraId="1A018DBD" w14:textId="77777777" w:rsidR="00DF59CB" w:rsidRDefault="00DF59CB" w:rsidP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companyName 公司名称</w:t>
            </w:r>
          </w:p>
          <w:p w14:paraId="083D2FCC" w14:textId="3290BF67" w:rsidR="00DF59CB" w:rsidRDefault="00DF59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companyUser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公司联系人</w:t>
            </w:r>
          </w:p>
          <w:p w14:paraId="760B9DB8" w14:textId="7F7CDCB9" w:rsidR="00DF59CB" w:rsidRDefault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companyMobile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公司手机号</w:t>
            </w:r>
          </w:p>
          <w:p w14:paraId="16F238C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positionCode 职位编号</w:t>
            </w:r>
          </w:p>
          <w:p w14:paraId="6578C4D1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positionName 职位名称</w:t>
            </w:r>
          </w:p>
          <w:p w14:paraId="590D4981" w14:textId="7901E8C9" w:rsidR="00DF59CB" w:rsidRDefault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7E2E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省</w:t>
            </w:r>
          </w:p>
          <w:p w14:paraId="65236B4D" w14:textId="2F1E78A4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city </w:t>
            </w:r>
            <w:r w:rsidR="00DF59CB">
              <w:rPr>
                <w:rFonts w:ascii="宋体" w:hAnsi="宋体" w:cs="宋体" w:hint="eastAsia"/>
                <w:sz w:val="20"/>
                <w:szCs w:val="20"/>
              </w:rPr>
              <w:t>市</w:t>
            </w:r>
          </w:p>
          <w:p w14:paraId="1AD85FF6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msalary 工资</w:t>
            </w:r>
          </w:p>
          <w:p w14:paraId="487A636D" w14:textId="017A5F74" w:rsidR="00DF59CB" w:rsidRDefault="00DF59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>userMobile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用户手机号</w:t>
            </w:r>
          </w:p>
          <w:p w14:paraId="3CCE1071" w14:textId="77777777" w:rsidR="00DF59CB" w:rsidRDefault="00DF59CB" w:rsidP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resumeCode 简历编号</w:t>
            </w:r>
          </w:p>
          <w:p w14:paraId="5281134B" w14:textId="4EAC9E3C" w:rsidR="00DF59CB" w:rsidRDefault="00DF59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resumeName 简历名称</w:t>
            </w:r>
          </w:p>
          <w:p w14:paraId="4DF952B7" w14:textId="32692528" w:rsidR="00987B2D" w:rsidRDefault="00987B2D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expProvince 期望省</w:t>
            </w:r>
          </w:p>
          <w:p w14:paraId="79E624EC" w14:textId="3F6C1B84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expCity 期望</w:t>
            </w:r>
            <w:r w:rsidR="00987B2D">
              <w:rPr>
                <w:rFonts w:ascii="宋体" w:hAnsi="宋体" w:cs="宋体" w:hint="eastAsia"/>
                <w:sz w:val="20"/>
                <w:szCs w:val="20"/>
              </w:rPr>
              <w:t>市</w:t>
            </w:r>
          </w:p>
          <w:p w14:paraId="0D2379A8" w14:textId="77777777" w:rsidR="00D5641A" w:rsidRDefault="00D47CA0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expMsalary 期望工资</w:t>
            </w:r>
          </w:p>
          <w:p w14:paraId="0FDB89F3" w14:textId="733AD546" w:rsidR="00682C35" w:rsidRDefault="00682C3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fromDatetime 申请时间</w:t>
            </w:r>
          </w:p>
          <w:p w14:paraId="1A7304F4" w14:textId="29937F51" w:rsidR="00682C35" w:rsidRDefault="00682C3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dealer 处理人</w:t>
            </w:r>
          </w:p>
          <w:p w14:paraId="7A9E1709" w14:textId="7042854A" w:rsidR="00D47CA0" w:rsidRDefault="00D47CA0" w:rsidP="00122F5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dealDatetime </w:t>
            </w:r>
            <w:r w:rsidR="00682C35">
              <w:rPr>
                <w:rFonts w:ascii="宋体" w:hAnsi="宋体" w:cs="宋体" w:hint="eastAsia"/>
                <w:sz w:val="20"/>
                <w:szCs w:val="20"/>
              </w:rPr>
              <w:t>处理</w:t>
            </w:r>
            <w:r>
              <w:rPr>
                <w:rFonts w:ascii="宋体" w:hAnsi="宋体" w:cs="宋体" w:hint="eastAsia"/>
                <w:sz w:val="20"/>
                <w:szCs w:val="20"/>
              </w:rPr>
              <w:t>时间</w:t>
            </w:r>
            <w:r w:rsidR="00DF59CB" w:rsidRPr="007E2E2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48B1FE68" w14:textId="3BF23E66" w:rsidR="00682C35" w:rsidRDefault="00682C35" w:rsidP="00682C3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dealNote 处理说明</w:t>
            </w:r>
          </w:p>
        </w:tc>
      </w:tr>
    </w:tbl>
    <w:p w14:paraId="2967BB63" w14:textId="77777777" w:rsidR="00D5641A" w:rsidRDefault="00D5641A"/>
    <w:p w14:paraId="0B8C876E" w14:textId="77777777" w:rsidR="00D5641A" w:rsidRDefault="00D5641A"/>
    <w:p w14:paraId="29343EDC" w14:textId="77777777" w:rsidR="00D5641A" w:rsidRDefault="00D5641A">
      <w:pPr>
        <w:rPr>
          <w:rFonts w:ascii="宋体" w:hAnsi="宋体" w:cs="Consolas"/>
          <w:b/>
          <w:bCs/>
          <w:sz w:val="20"/>
          <w:szCs w:val="20"/>
        </w:rPr>
      </w:pPr>
    </w:p>
    <w:p w14:paraId="545C44BA" w14:textId="77777777" w:rsidR="00D5641A" w:rsidRDefault="00D5641A"/>
    <w:sectPr w:rsidR="00D5641A">
      <w:headerReference w:type="default" r:id="rId1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67031" w14:textId="77777777" w:rsidR="00D47CA0" w:rsidRDefault="00D47CA0">
      <w:pPr>
        <w:spacing w:line="240" w:lineRule="auto"/>
      </w:pPr>
      <w:r>
        <w:separator/>
      </w:r>
    </w:p>
  </w:endnote>
  <w:endnote w:type="continuationSeparator" w:id="0">
    <w:p w14:paraId="6E2BD24D" w14:textId="77777777" w:rsidR="00D47CA0" w:rsidRDefault="00D47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5865C" w14:textId="77777777" w:rsidR="00D47CA0" w:rsidRDefault="00D47CA0">
      <w:pPr>
        <w:spacing w:line="240" w:lineRule="auto"/>
      </w:pPr>
      <w:r>
        <w:separator/>
      </w:r>
    </w:p>
  </w:footnote>
  <w:footnote w:type="continuationSeparator" w:id="0">
    <w:p w14:paraId="548CB6FB" w14:textId="77777777" w:rsidR="00D47CA0" w:rsidRDefault="00D47C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1D671" w14:textId="77777777" w:rsidR="00D47CA0" w:rsidRDefault="00D47CA0">
    <w:pPr>
      <w:pStyle w:val="ad"/>
      <w:jc w:val="both"/>
    </w:pPr>
    <w:r>
      <w:rPr>
        <w:noProof/>
      </w:rPr>
      <w:drawing>
        <wp:inline distT="0" distB="0" distL="0" distR="0" wp14:anchorId="45F8520F" wp14:editId="6270DB32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98"/>
    <w:rsid w:val="00003703"/>
    <w:rsid w:val="00004497"/>
    <w:rsid w:val="000105C1"/>
    <w:rsid w:val="00010D17"/>
    <w:rsid w:val="00013E33"/>
    <w:rsid w:val="0001414A"/>
    <w:rsid w:val="00016962"/>
    <w:rsid w:val="000236D0"/>
    <w:rsid w:val="0002467F"/>
    <w:rsid w:val="00025190"/>
    <w:rsid w:val="000268F0"/>
    <w:rsid w:val="00027511"/>
    <w:rsid w:val="00027B33"/>
    <w:rsid w:val="00027F78"/>
    <w:rsid w:val="000309BC"/>
    <w:rsid w:val="00031283"/>
    <w:rsid w:val="00032516"/>
    <w:rsid w:val="00040058"/>
    <w:rsid w:val="000432CD"/>
    <w:rsid w:val="00047B08"/>
    <w:rsid w:val="00050B88"/>
    <w:rsid w:val="00052606"/>
    <w:rsid w:val="00054514"/>
    <w:rsid w:val="00054C28"/>
    <w:rsid w:val="000550D0"/>
    <w:rsid w:val="00055B91"/>
    <w:rsid w:val="00055F46"/>
    <w:rsid w:val="0005603A"/>
    <w:rsid w:val="000569B9"/>
    <w:rsid w:val="000569C9"/>
    <w:rsid w:val="0006292F"/>
    <w:rsid w:val="00062A27"/>
    <w:rsid w:val="0006546A"/>
    <w:rsid w:val="00066A57"/>
    <w:rsid w:val="00072B98"/>
    <w:rsid w:val="0007341E"/>
    <w:rsid w:val="00075CD0"/>
    <w:rsid w:val="00075DE4"/>
    <w:rsid w:val="00077E43"/>
    <w:rsid w:val="00086138"/>
    <w:rsid w:val="000865EA"/>
    <w:rsid w:val="00086712"/>
    <w:rsid w:val="00086823"/>
    <w:rsid w:val="000928B9"/>
    <w:rsid w:val="000938AA"/>
    <w:rsid w:val="00093B99"/>
    <w:rsid w:val="000A485E"/>
    <w:rsid w:val="000A493C"/>
    <w:rsid w:val="000A7A12"/>
    <w:rsid w:val="000B1781"/>
    <w:rsid w:val="000B1E5B"/>
    <w:rsid w:val="000B290E"/>
    <w:rsid w:val="000B315E"/>
    <w:rsid w:val="000B55BA"/>
    <w:rsid w:val="000B6487"/>
    <w:rsid w:val="000B65C5"/>
    <w:rsid w:val="000B6BEC"/>
    <w:rsid w:val="000B7706"/>
    <w:rsid w:val="000C4853"/>
    <w:rsid w:val="000C5158"/>
    <w:rsid w:val="000D536E"/>
    <w:rsid w:val="000D653A"/>
    <w:rsid w:val="000D78CC"/>
    <w:rsid w:val="000E35AC"/>
    <w:rsid w:val="000E4036"/>
    <w:rsid w:val="000E63D3"/>
    <w:rsid w:val="000E7BF9"/>
    <w:rsid w:val="000F05C4"/>
    <w:rsid w:val="000F4863"/>
    <w:rsid w:val="000F7892"/>
    <w:rsid w:val="00100F37"/>
    <w:rsid w:val="001013ED"/>
    <w:rsid w:val="001036ED"/>
    <w:rsid w:val="001043EC"/>
    <w:rsid w:val="001064DA"/>
    <w:rsid w:val="00111A0C"/>
    <w:rsid w:val="00111EF3"/>
    <w:rsid w:val="001126A9"/>
    <w:rsid w:val="001150AF"/>
    <w:rsid w:val="001150C2"/>
    <w:rsid w:val="00116295"/>
    <w:rsid w:val="00122F59"/>
    <w:rsid w:val="0012555C"/>
    <w:rsid w:val="00125B54"/>
    <w:rsid w:val="001260A6"/>
    <w:rsid w:val="0013286D"/>
    <w:rsid w:val="001329BB"/>
    <w:rsid w:val="0013411E"/>
    <w:rsid w:val="0013509F"/>
    <w:rsid w:val="00135937"/>
    <w:rsid w:val="00144A9F"/>
    <w:rsid w:val="0014568E"/>
    <w:rsid w:val="00147593"/>
    <w:rsid w:val="001512D9"/>
    <w:rsid w:val="00152DEF"/>
    <w:rsid w:val="0015444E"/>
    <w:rsid w:val="00154AB2"/>
    <w:rsid w:val="0015584F"/>
    <w:rsid w:val="00156BF8"/>
    <w:rsid w:val="00156DA2"/>
    <w:rsid w:val="0016177B"/>
    <w:rsid w:val="00162D3C"/>
    <w:rsid w:val="001673FA"/>
    <w:rsid w:val="00170185"/>
    <w:rsid w:val="001716F5"/>
    <w:rsid w:val="00171926"/>
    <w:rsid w:val="00172A27"/>
    <w:rsid w:val="001758AD"/>
    <w:rsid w:val="00176B94"/>
    <w:rsid w:val="001808BD"/>
    <w:rsid w:val="00182A8E"/>
    <w:rsid w:val="0018380D"/>
    <w:rsid w:val="0018458D"/>
    <w:rsid w:val="00184673"/>
    <w:rsid w:val="00185295"/>
    <w:rsid w:val="00187651"/>
    <w:rsid w:val="001923C8"/>
    <w:rsid w:val="00192894"/>
    <w:rsid w:val="001930B5"/>
    <w:rsid w:val="00195BF3"/>
    <w:rsid w:val="00196415"/>
    <w:rsid w:val="001A1130"/>
    <w:rsid w:val="001A35C3"/>
    <w:rsid w:val="001A4203"/>
    <w:rsid w:val="001A4C8B"/>
    <w:rsid w:val="001A55B2"/>
    <w:rsid w:val="001A5AC5"/>
    <w:rsid w:val="001A66FB"/>
    <w:rsid w:val="001A73B4"/>
    <w:rsid w:val="001A7E44"/>
    <w:rsid w:val="001B1658"/>
    <w:rsid w:val="001B2907"/>
    <w:rsid w:val="001B2DED"/>
    <w:rsid w:val="001B6659"/>
    <w:rsid w:val="001B73CF"/>
    <w:rsid w:val="001C64B1"/>
    <w:rsid w:val="001D154D"/>
    <w:rsid w:val="001D3CC1"/>
    <w:rsid w:val="001D5B0C"/>
    <w:rsid w:val="001D5F28"/>
    <w:rsid w:val="001E0BFA"/>
    <w:rsid w:val="001E1C95"/>
    <w:rsid w:val="001E27DD"/>
    <w:rsid w:val="001E2BE0"/>
    <w:rsid w:val="001E49CA"/>
    <w:rsid w:val="001E5072"/>
    <w:rsid w:val="001E5FA3"/>
    <w:rsid w:val="001E7324"/>
    <w:rsid w:val="001E7947"/>
    <w:rsid w:val="001F147B"/>
    <w:rsid w:val="001F33A1"/>
    <w:rsid w:val="001F4AA9"/>
    <w:rsid w:val="001F5A1E"/>
    <w:rsid w:val="001F77A0"/>
    <w:rsid w:val="00201C76"/>
    <w:rsid w:val="00201ECE"/>
    <w:rsid w:val="00201F35"/>
    <w:rsid w:val="002024FC"/>
    <w:rsid w:val="00203883"/>
    <w:rsid w:val="00205228"/>
    <w:rsid w:val="00206FFE"/>
    <w:rsid w:val="00207AD7"/>
    <w:rsid w:val="00207D9A"/>
    <w:rsid w:val="00207E0D"/>
    <w:rsid w:val="0021181D"/>
    <w:rsid w:val="0021406C"/>
    <w:rsid w:val="00216A56"/>
    <w:rsid w:val="0022038F"/>
    <w:rsid w:val="00220E19"/>
    <w:rsid w:val="00221938"/>
    <w:rsid w:val="002223F3"/>
    <w:rsid w:val="002230E2"/>
    <w:rsid w:val="00223D18"/>
    <w:rsid w:val="002265A5"/>
    <w:rsid w:val="002265E4"/>
    <w:rsid w:val="00227776"/>
    <w:rsid w:val="00227975"/>
    <w:rsid w:val="00230209"/>
    <w:rsid w:val="002331B1"/>
    <w:rsid w:val="002333F3"/>
    <w:rsid w:val="00234544"/>
    <w:rsid w:val="002366A6"/>
    <w:rsid w:val="00242204"/>
    <w:rsid w:val="002434F5"/>
    <w:rsid w:val="002439E9"/>
    <w:rsid w:val="00243B5C"/>
    <w:rsid w:val="0024407F"/>
    <w:rsid w:val="00244649"/>
    <w:rsid w:val="00245AF1"/>
    <w:rsid w:val="00247387"/>
    <w:rsid w:val="00260D4F"/>
    <w:rsid w:val="00262107"/>
    <w:rsid w:val="002623BF"/>
    <w:rsid w:val="002700C8"/>
    <w:rsid w:val="00271341"/>
    <w:rsid w:val="00271A4E"/>
    <w:rsid w:val="0027238A"/>
    <w:rsid w:val="00277248"/>
    <w:rsid w:val="0028115D"/>
    <w:rsid w:val="00282119"/>
    <w:rsid w:val="00284BAC"/>
    <w:rsid w:val="00291267"/>
    <w:rsid w:val="002923DC"/>
    <w:rsid w:val="002930D5"/>
    <w:rsid w:val="002938B0"/>
    <w:rsid w:val="00295090"/>
    <w:rsid w:val="00295603"/>
    <w:rsid w:val="00295F46"/>
    <w:rsid w:val="00295F7D"/>
    <w:rsid w:val="00296232"/>
    <w:rsid w:val="00296AA7"/>
    <w:rsid w:val="002A0AEC"/>
    <w:rsid w:val="002A238E"/>
    <w:rsid w:val="002A29B3"/>
    <w:rsid w:val="002A2AA3"/>
    <w:rsid w:val="002A5311"/>
    <w:rsid w:val="002A6E58"/>
    <w:rsid w:val="002B00A9"/>
    <w:rsid w:val="002B28D3"/>
    <w:rsid w:val="002B5810"/>
    <w:rsid w:val="002B7F0B"/>
    <w:rsid w:val="002C2CE0"/>
    <w:rsid w:val="002C3F03"/>
    <w:rsid w:val="002C4FC9"/>
    <w:rsid w:val="002C5827"/>
    <w:rsid w:val="002C6519"/>
    <w:rsid w:val="002D0D19"/>
    <w:rsid w:val="002D0F81"/>
    <w:rsid w:val="002D31FD"/>
    <w:rsid w:val="002D3222"/>
    <w:rsid w:val="002D3F5B"/>
    <w:rsid w:val="002D4571"/>
    <w:rsid w:val="002E2802"/>
    <w:rsid w:val="002E31E7"/>
    <w:rsid w:val="002E40BA"/>
    <w:rsid w:val="002E5522"/>
    <w:rsid w:val="002E714F"/>
    <w:rsid w:val="002F0016"/>
    <w:rsid w:val="002F1F36"/>
    <w:rsid w:val="002F713E"/>
    <w:rsid w:val="003017C4"/>
    <w:rsid w:val="00302AFD"/>
    <w:rsid w:val="00302D4C"/>
    <w:rsid w:val="003112CC"/>
    <w:rsid w:val="00311D7C"/>
    <w:rsid w:val="00313489"/>
    <w:rsid w:val="00313857"/>
    <w:rsid w:val="00316029"/>
    <w:rsid w:val="00317047"/>
    <w:rsid w:val="00317433"/>
    <w:rsid w:val="00317B7C"/>
    <w:rsid w:val="00321293"/>
    <w:rsid w:val="0032134E"/>
    <w:rsid w:val="003225B8"/>
    <w:rsid w:val="00322ED8"/>
    <w:rsid w:val="003231F2"/>
    <w:rsid w:val="00323B0F"/>
    <w:rsid w:val="00324003"/>
    <w:rsid w:val="003252F3"/>
    <w:rsid w:val="0032601F"/>
    <w:rsid w:val="00326307"/>
    <w:rsid w:val="00326536"/>
    <w:rsid w:val="00326F60"/>
    <w:rsid w:val="0032727A"/>
    <w:rsid w:val="003275D6"/>
    <w:rsid w:val="00332AEF"/>
    <w:rsid w:val="00332C2B"/>
    <w:rsid w:val="003333B3"/>
    <w:rsid w:val="00333C86"/>
    <w:rsid w:val="00337374"/>
    <w:rsid w:val="003415BF"/>
    <w:rsid w:val="00341EA2"/>
    <w:rsid w:val="00342C1B"/>
    <w:rsid w:val="00343468"/>
    <w:rsid w:val="003463A5"/>
    <w:rsid w:val="0034773B"/>
    <w:rsid w:val="00350EE0"/>
    <w:rsid w:val="00351786"/>
    <w:rsid w:val="00351B5A"/>
    <w:rsid w:val="00351B66"/>
    <w:rsid w:val="00351F30"/>
    <w:rsid w:val="003528B5"/>
    <w:rsid w:val="0035631C"/>
    <w:rsid w:val="00360212"/>
    <w:rsid w:val="00360B91"/>
    <w:rsid w:val="00362372"/>
    <w:rsid w:val="00364B58"/>
    <w:rsid w:val="0036516B"/>
    <w:rsid w:val="00370916"/>
    <w:rsid w:val="00370DF1"/>
    <w:rsid w:val="00372A46"/>
    <w:rsid w:val="00374B21"/>
    <w:rsid w:val="00374DF6"/>
    <w:rsid w:val="0037652D"/>
    <w:rsid w:val="00380BF3"/>
    <w:rsid w:val="00381C0A"/>
    <w:rsid w:val="00384347"/>
    <w:rsid w:val="00384773"/>
    <w:rsid w:val="003857B0"/>
    <w:rsid w:val="00385C68"/>
    <w:rsid w:val="0038782C"/>
    <w:rsid w:val="003900E8"/>
    <w:rsid w:val="00391B01"/>
    <w:rsid w:val="003931D4"/>
    <w:rsid w:val="003953B1"/>
    <w:rsid w:val="00395FAB"/>
    <w:rsid w:val="00396FDA"/>
    <w:rsid w:val="003A0CA3"/>
    <w:rsid w:val="003A0D31"/>
    <w:rsid w:val="003A57BB"/>
    <w:rsid w:val="003A7A26"/>
    <w:rsid w:val="003A7F23"/>
    <w:rsid w:val="003B10E3"/>
    <w:rsid w:val="003B7BC8"/>
    <w:rsid w:val="003C0223"/>
    <w:rsid w:val="003C0B7E"/>
    <w:rsid w:val="003C148A"/>
    <w:rsid w:val="003C5B4B"/>
    <w:rsid w:val="003C5BE4"/>
    <w:rsid w:val="003C6525"/>
    <w:rsid w:val="003C6D21"/>
    <w:rsid w:val="003D0292"/>
    <w:rsid w:val="003D0D34"/>
    <w:rsid w:val="003D29B6"/>
    <w:rsid w:val="003D517C"/>
    <w:rsid w:val="003E13EC"/>
    <w:rsid w:val="003E2E52"/>
    <w:rsid w:val="003E4D9F"/>
    <w:rsid w:val="003E506D"/>
    <w:rsid w:val="003E5125"/>
    <w:rsid w:val="003E6146"/>
    <w:rsid w:val="003F291D"/>
    <w:rsid w:val="003F2940"/>
    <w:rsid w:val="003F441F"/>
    <w:rsid w:val="003F5E37"/>
    <w:rsid w:val="003F6362"/>
    <w:rsid w:val="003F6FA2"/>
    <w:rsid w:val="00400E9F"/>
    <w:rsid w:val="00400FCE"/>
    <w:rsid w:val="0040219E"/>
    <w:rsid w:val="00403D60"/>
    <w:rsid w:val="004043FC"/>
    <w:rsid w:val="00405788"/>
    <w:rsid w:val="004063FF"/>
    <w:rsid w:val="00411404"/>
    <w:rsid w:val="00411E6E"/>
    <w:rsid w:val="00416663"/>
    <w:rsid w:val="004166AC"/>
    <w:rsid w:val="00420372"/>
    <w:rsid w:val="004203E7"/>
    <w:rsid w:val="00420C4F"/>
    <w:rsid w:val="00421678"/>
    <w:rsid w:val="0042305E"/>
    <w:rsid w:val="004231DA"/>
    <w:rsid w:val="0042434E"/>
    <w:rsid w:val="00424ED4"/>
    <w:rsid w:val="004266CA"/>
    <w:rsid w:val="00426BCD"/>
    <w:rsid w:val="00426F6D"/>
    <w:rsid w:val="00431D28"/>
    <w:rsid w:val="004340B5"/>
    <w:rsid w:val="0043529D"/>
    <w:rsid w:val="004416BD"/>
    <w:rsid w:val="00441DDA"/>
    <w:rsid w:val="00443A60"/>
    <w:rsid w:val="00444BB0"/>
    <w:rsid w:val="00444D94"/>
    <w:rsid w:val="00444F2B"/>
    <w:rsid w:val="00444F3A"/>
    <w:rsid w:val="00451F9A"/>
    <w:rsid w:val="00452999"/>
    <w:rsid w:val="00452EC7"/>
    <w:rsid w:val="00455679"/>
    <w:rsid w:val="00456498"/>
    <w:rsid w:val="004570E0"/>
    <w:rsid w:val="00461322"/>
    <w:rsid w:val="004651D1"/>
    <w:rsid w:val="0046709E"/>
    <w:rsid w:val="00470109"/>
    <w:rsid w:val="00470B49"/>
    <w:rsid w:val="00472DC9"/>
    <w:rsid w:val="00474A55"/>
    <w:rsid w:val="00477FF3"/>
    <w:rsid w:val="00480122"/>
    <w:rsid w:val="004803DB"/>
    <w:rsid w:val="00480604"/>
    <w:rsid w:val="004812FA"/>
    <w:rsid w:val="00485B72"/>
    <w:rsid w:val="004867E3"/>
    <w:rsid w:val="00487C1D"/>
    <w:rsid w:val="00487C2A"/>
    <w:rsid w:val="00487E53"/>
    <w:rsid w:val="0049177C"/>
    <w:rsid w:val="00493033"/>
    <w:rsid w:val="0049404D"/>
    <w:rsid w:val="004A66BD"/>
    <w:rsid w:val="004A6782"/>
    <w:rsid w:val="004A70E1"/>
    <w:rsid w:val="004A77C1"/>
    <w:rsid w:val="004B0E6D"/>
    <w:rsid w:val="004B17C4"/>
    <w:rsid w:val="004B18C3"/>
    <w:rsid w:val="004B2D18"/>
    <w:rsid w:val="004B2DBA"/>
    <w:rsid w:val="004B341E"/>
    <w:rsid w:val="004B3AE7"/>
    <w:rsid w:val="004B5629"/>
    <w:rsid w:val="004B6389"/>
    <w:rsid w:val="004C0780"/>
    <w:rsid w:val="004C1911"/>
    <w:rsid w:val="004C40BE"/>
    <w:rsid w:val="004C4937"/>
    <w:rsid w:val="004D11C6"/>
    <w:rsid w:val="004D134C"/>
    <w:rsid w:val="004D1D21"/>
    <w:rsid w:val="004D4A50"/>
    <w:rsid w:val="004D5432"/>
    <w:rsid w:val="004D7994"/>
    <w:rsid w:val="004E1FA4"/>
    <w:rsid w:val="004E2A41"/>
    <w:rsid w:val="004E3A3E"/>
    <w:rsid w:val="004E3DBD"/>
    <w:rsid w:val="004E5744"/>
    <w:rsid w:val="004E5C23"/>
    <w:rsid w:val="004E64B2"/>
    <w:rsid w:val="004F205B"/>
    <w:rsid w:val="004F2EFF"/>
    <w:rsid w:val="004F3C5B"/>
    <w:rsid w:val="004F4927"/>
    <w:rsid w:val="004F5B15"/>
    <w:rsid w:val="004F5C86"/>
    <w:rsid w:val="004F608C"/>
    <w:rsid w:val="0050313E"/>
    <w:rsid w:val="00503368"/>
    <w:rsid w:val="00504460"/>
    <w:rsid w:val="005059A5"/>
    <w:rsid w:val="00505CB9"/>
    <w:rsid w:val="00507D6F"/>
    <w:rsid w:val="00512722"/>
    <w:rsid w:val="00514148"/>
    <w:rsid w:val="00515250"/>
    <w:rsid w:val="00515302"/>
    <w:rsid w:val="00515BA0"/>
    <w:rsid w:val="00516BD6"/>
    <w:rsid w:val="00520217"/>
    <w:rsid w:val="00520E17"/>
    <w:rsid w:val="005266E7"/>
    <w:rsid w:val="0053010B"/>
    <w:rsid w:val="0053045F"/>
    <w:rsid w:val="00534D76"/>
    <w:rsid w:val="0053560F"/>
    <w:rsid w:val="00536C3A"/>
    <w:rsid w:val="00536E2B"/>
    <w:rsid w:val="00537C67"/>
    <w:rsid w:val="005406AF"/>
    <w:rsid w:val="00543E11"/>
    <w:rsid w:val="00544C45"/>
    <w:rsid w:val="00547A2E"/>
    <w:rsid w:val="00551292"/>
    <w:rsid w:val="0055231C"/>
    <w:rsid w:val="005523A0"/>
    <w:rsid w:val="0055255F"/>
    <w:rsid w:val="00553017"/>
    <w:rsid w:val="005553D0"/>
    <w:rsid w:val="0055621E"/>
    <w:rsid w:val="005637DC"/>
    <w:rsid w:val="00565228"/>
    <w:rsid w:val="005673DC"/>
    <w:rsid w:val="0056742E"/>
    <w:rsid w:val="005677F7"/>
    <w:rsid w:val="00567EE2"/>
    <w:rsid w:val="00567F0D"/>
    <w:rsid w:val="00570693"/>
    <w:rsid w:val="00571104"/>
    <w:rsid w:val="005717DE"/>
    <w:rsid w:val="00573C8E"/>
    <w:rsid w:val="00573D80"/>
    <w:rsid w:val="00574980"/>
    <w:rsid w:val="00574AD4"/>
    <w:rsid w:val="005770FF"/>
    <w:rsid w:val="00577472"/>
    <w:rsid w:val="005811CF"/>
    <w:rsid w:val="00581BC6"/>
    <w:rsid w:val="00583771"/>
    <w:rsid w:val="00584326"/>
    <w:rsid w:val="00584C95"/>
    <w:rsid w:val="00585749"/>
    <w:rsid w:val="00590D9D"/>
    <w:rsid w:val="00595005"/>
    <w:rsid w:val="00595590"/>
    <w:rsid w:val="005979FC"/>
    <w:rsid w:val="005A165B"/>
    <w:rsid w:val="005A1BCD"/>
    <w:rsid w:val="005A2B8E"/>
    <w:rsid w:val="005A4474"/>
    <w:rsid w:val="005A63D3"/>
    <w:rsid w:val="005A6F79"/>
    <w:rsid w:val="005B274E"/>
    <w:rsid w:val="005B2FB7"/>
    <w:rsid w:val="005B31A2"/>
    <w:rsid w:val="005B6A24"/>
    <w:rsid w:val="005B79C4"/>
    <w:rsid w:val="005C1194"/>
    <w:rsid w:val="005C29C0"/>
    <w:rsid w:val="005C3124"/>
    <w:rsid w:val="005C4330"/>
    <w:rsid w:val="005C5150"/>
    <w:rsid w:val="005D2CAB"/>
    <w:rsid w:val="005D4339"/>
    <w:rsid w:val="005D6B2E"/>
    <w:rsid w:val="005E181E"/>
    <w:rsid w:val="005E2D80"/>
    <w:rsid w:val="005E360A"/>
    <w:rsid w:val="005F061A"/>
    <w:rsid w:val="005F39F5"/>
    <w:rsid w:val="005F5CD2"/>
    <w:rsid w:val="005F64EE"/>
    <w:rsid w:val="005F6D45"/>
    <w:rsid w:val="005F6E1C"/>
    <w:rsid w:val="005F7358"/>
    <w:rsid w:val="00600AD1"/>
    <w:rsid w:val="00603429"/>
    <w:rsid w:val="0060441D"/>
    <w:rsid w:val="00604925"/>
    <w:rsid w:val="00604ACE"/>
    <w:rsid w:val="00606874"/>
    <w:rsid w:val="0061344B"/>
    <w:rsid w:val="00614F85"/>
    <w:rsid w:val="00616015"/>
    <w:rsid w:val="006208DB"/>
    <w:rsid w:val="00620CF1"/>
    <w:rsid w:val="00622C72"/>
    <w:rsid w:val="00624F7E"/>
    <w:rsid w:val="006273EA"/>
    <w:rsid w:val="0063053E"/>
    <w:rsid w:val="006308FD"/>
    <w:rsid w:val="00631C10"/>
    <w:rsid w:val="00637BD3"/>
    <w:rsid w:val="006430CA"/>
    <w:rsid w:val="006440EF"/>
    <w:rsid w:val="00645177"/>
    <w:rsid w:val="00647AE5"/>
    <w:rsid w:val="00650899"/>
    <w:rsid w:val="00662789"/>
    <w:rsid w:val="00663CC6"/>
    <w:rsid w:val="0066418F"/>
    <w:rsid w:val="006654F2"/>
    <w:rsid w:val="00665700"/>
    <w:rsid w:val="0066755A"/>
    <w:rsid w:val="00671412"/>
    <w:rsid w:val="0067240A"/>
    <w:rsid w:val="00672A71"/>
    <w:rsid w:val="00673895"/>
    <w:rsid w:val="00674F83"/>
    <w:rsid w:val="00675A08"/>
    <w:rsid w:val="00675A7E"/>
    <w:rsid w:val="00676718"/>
    <w:rsid w:val="0067671E"/>
    <w:rsid w:val="00677691"/>
    <w:rsid w:val="0067772D"/>
    <w:rsid w:val="00682BB6"/>
    <w:rsid w:val="00682C35"/>
    <w:rsid w:val="0068340E"/>
    <w:rsid w:val="00686EA6"/>
    <w:rsid w:val="00687C0D"/>
    <w:rsid w:val="006914F5"/>
    <w:rsid w:val="006931F8"/>
    <w:rsid w:val="0069321D"/>
    <w:rsid w:val="006932BC"/>
    <w:rsid w:val="00693A7D"/>
    <w:rsid w:val="006A00D7"/>
    <w:rsid w:val="006A0BE2"/>
    <w:rsid w:val="006A101D"/>
    <w:rsid w:val="006A356D"/>
    <w:rsid w:val="006A3933"/>
    <w:rsid w:val="006A5A9F"/>
    <w:rsid w:val="006A6B52"/>
    <w:rsid w:val="006B0A38"/>
    <w:rsid w:val="006B11E8"/>
    <w:rsid w:val="006B39FE"/>
    <w:rsid w:val="006B4E12"/>
    <w:rsid w:val="006C0742"/>
    <w:rsid w:val="006C1373"/>
    <w:rsid w:val="006C1DE3"/>
    <w:rsid w:val="006C2255"/>
    <w:rsid w:val="006C2D41"/>
    <w:rsid w:val="006C537F"/>
    <w:rsid w:val="006C5762"/>
    <w:rsid w:val="006C5DAB"/>
    <w:rsid w:val="006C715D"/>
    <w:rsid w:val="006C76AA"/>
    <w:rsid w:val="006C7CA8"/>
    <w:rsid w:val="006D04F5"/>
    <w:rsid w:val="006D340D"/>
    <w:rsid w:val="006D464F"/>
    <w:rsid w:val="006E136D"/>
    <w:rsid w:val="006E1C87"/>
    <w:rsid w:val="006E3F58"/>
    <w:rsid w:val="006E473A"/>
    <w:rsid w:val="006E507C"/>
    <w:rsid w:val="006E559E"/>
    <w:rsid w:val="006F0AD6"/>
    <w:rsid w:val="006F1D50"/>
    <w:rsid w:val="006F1D56"/>
    <w:rsid w:val="006F40D8"/>
    <w:rsid w:val="006F780F"/>
    <w:rsid w:val="00704FEA"/>
    <w:rsid w:val="0071073F"/>
    <w:rsid w:val="007108B8"/>
    <w:rsid w:val="007110F8"/>
    <w:rsid w:val="00720657"/>
    <w:rsid w:val="00720CAC"/>
    <w:rsid w:val="00720EFD"/>
    <w:rsid w:val="00725ABD"/>
    <w:rsid w:val="00725AE6"/>
    <w:rsid w:val="00730A3B"/>
    <w:rsid w:val="00732B29"/>
    <w:rsid w:val="00732E15"/>
    <w:rsid w:val="00733B35"/>
    <w:rsid w:val="007354BD"/>
    <w:rsid w:val="007360D6"/>
    <w:rsid w:val="007372EB"/>
    <w:rsid w:val="007414C5"/>
    <w:rsid w:val="0074222D"/>
    <w:rsid w:val="00744D2D"/>
    <w:rsid w:val="00744E0F"/>
    <w:rsid w:val="007473F3"/>
    <w:rsid w:val="00753A4B"/>
    <w:rsid w:val="00754635"/>
    <w:rsid w:val="00767D2F"/>
    <w:rsid w:val="00771E28"/>
    <w:rsid w:val="007746E0"/>
    <w:rsid w:val="00774B26"/>
    <w:rsid w:val="00776AE9"/>
    <w:rsid w:val="00782DAC"/>
    <w:rsid w:val="007869BA"/>
    <w:rsid w:val="0078763C"/>
    <w:rsid w:val="00791EFB"/>
    <w:rsid w:val="00793B03"/>
    <w:rsid w:val="007941AD"/>
    <w:rsid w:val="00794EB7"/>
    <w:rsid w:val="00796C8A"/>
    <w:rsid w:val="00797B11"/>
    <w:rsid w:val="00797BC3"/>
    <w:rsid w:val="00797BF4"/>
    <w:rsid w:val="00797CAE"/>
    <w:rsid w:val="007A0033"/>
    <w:rsid w:val="007A38C0"/>
    <w:rsid w:val="007A3FA0"/>
    <w:rsid w:val="007A5431"/>
    <w:rsid w:val="007A6439"/>
    <w:rsid w:val="007A7143"/>
    <w:rsid w:val="007B0E91"/>
    <w:rsid w:val="007B1300"/>
    <w:rsid w:val="007B1385"/>
    <w:rsid w:val="007B2EC4"/>
    <w:rsid w:val="007B3A55"/>
    <w:rsid w:val="007B4303"/>
    <w:rsid w:val="007B6E3D"/>
    <w:rsid w:val="007B774B"/>
    <w:rsid w:val="007B78D1"/>
    <w:rsid w:val="007C0147"/>
    <w:rsid w:val="007C29C4"/>
    <w:rsid w:val="007C3CF4"/>
    <w:rsid w:val="007C49CD"/>
    <w:rsid w:val="007D1C95"/>
    <w:rsid w:val="007D1EA8"/>
    <w:rsid w:val="007D231B"/>
    <w:rsid w:val="007D41F9"/>
    <w:rsid w:val="007D5201"/>
    <w:rsid w:val="007D71A7"/>
    <w:rsid w:val="007E1BC9"/>
    <w:rsid w:val="007E1DA0"/>
    <w:rsid w:val="007E2E21"/>
    <w:rsid w:val="007E31F1"/>
    <w:rsid w:val="007E49CF"/>
    <w:rsid w:val="007E49D0"/>
    <w:rsid w:val="007E4F45"/>
    <w:rsid w:val="007E52C8"/>
    <w:rsid w:val="007F212C"/>
    <w:rsid w:val="007F2716"/>
    <w:rsid w:val="007F3900"/>
    <w:rsid w:val="007F6C8B"/>
    <w:rsid w:val="00801A60"/>
    <w:rsid w:val="00801DC4"/>
    <w:rsid w:val="00802989"/>
    <w:rsid w:val="00802A0E"/>
    <w:rsid w:val="00803A08"/>
    <w:rsid w:val="008048E3"/>
    <w:rsid w:val="00806841"/>
    <w:rsid w:val="00807594"/>
    <w:rsid w:val="008143D1"/>
    <w:rsid w:val="008158AB"/>
    <w:rsid w:val="00815F0F"/>
    <w:rsid w:val="00816BC8"/>
    <w:rsid w:val="0082047A"/>
    <w:rsid w:val="00821393"/>
    <w:rsid w:val="0082140C"/>
    <w:rsid w:val="0082148A"/>
    <w:rsid w:val="0082380F"/>
    <w:rsid w:val="0082450C"/>
    <w:rsid w:val="008245E7"/>
    <w:rsid w:val="008275D3"/>
    <w:rsid w:val="008322D7"/>
    <w:rsid w:val="00833990"/>
    <w:rsid w:val="0083428C"/>
    <w:rsid w:val="008347C4"/>
    <w:rsid w:val="0083672A"/>
    <w:rsid w:val="008402CA"/>
    <w:rsid w:val="008455FD"/>
    <w:rsid w:val="0084698E"/>
    <w:rsid w:val="00846D7C"/>
    <w:rsid w:val="00850D8F"/>
    <w:rsid w:val="00851097"/>
    <w:rsid w:val="008523E4"/>
    <w:rsid w:val="008525C9"/>
    <w:rsid w:val="008526A0"/>
    <w:rsid w:val="00852873"/>
    <w:rsid w:val="00855115"/>
    <w:rsid w:val="0085761C"/>
    <w:rsid w:val="0086056A"/>
    <w:rsid w:val="00860B25"/>
    <w:rsid w:val="00861B97"/>
    <w:rsid w:val="00864804"/>
    <w:rsid w:val="00864B5B"/>
    <w:rsid w:val="00866D6B"/>
    <w:rsid w:val="00870718"/>
    <w:rsid w:val="00872D63"/>
    <w:rsid w:val="008746CF"/>
    <w:rsid w:val="008765F0"/>
    <w:rsid w:val="00876672"/>
    <w:rsid w:val="0088087A"/>
    <w:rsid w:val="00887445"/>
    <w:rsid w:val="00890286"/>
    <w:rsid w:val="00890A16"/>
    <w:rsid w:val="008914E4"/>
    <w:rsid w:val="00891A4E"/>
    <w:rsid w:val="00892E3C"/>
    <w:rsid w:val="0089473D"/>
    <w:rsid w:val="00895727"/>
    <w:rsid w:val="00895AFB"/>
    <w:rsid w:val="00896304"/>
    <w:rsid w:val="00897D20"/>
    <w:rsid w:val="00897EBD"/>
    <w:rsid w:val="008A0170"/>
    <w:rsid w:val="008A1819"/>
    <w:rsid w:val="008A1C30"/>
    <w:rsid w:val="008A313F"/>
    <w:rsid w:val="008A5843"/>
    <w:rsid w:val="008A71BC"/>
    <w:rsid w:val="008B153B"/>
    <w:rsid w:val="008B225A"/>
    <w:rsid w:val="008B4C52"/>
    <w:rsid w:val="008C0836"/>
    <w:rsid w:val="008C2B33"/>
    <w:rsid w:val="008C57BA"/>
    <w:rsid w:val="008C7974"/>
    <w:rsid w:val="008D1B30"/>
    <w:rsid w:val="008D3949"/>
    <w:rsid w:val="008D486E"/>
    <w:rsid w:val="008D4E3A"/>
    <w:rsid w:val="008D699D"/>
    <w:rsid w:val="008D727C"/>
    <w:rsid w:val="008D7715"/>
    <w:rsid w:val="008E0520"/>
    <w:rsid w:val="008E08FE"/>
    <w:rsid w:val="008E0E4A"/>
    <w:rsid w:val="008E1A50"/>
    <w:rsid w:val="008E1D24"/>
    <w:rsid w:val="008E2C04"/>
    <w:rsid w:val="008E3EB6"/>
    <w:rsid w:val="008E4F63"/>
    <w:rsid w:val="008E6AE8"/>
    <w:rsid w:val="008E6D1B"/>
    <w:rsid w:val="008F0DB1"/>
    <w:rsid w:val="008F17C9"/>
    <w:rsid w:val="008F1CFF"/>
    <w:rsid w:val="008F343C"/>
    <w:rsid w:val="008F39AF"/>
    <w:rsid w:val="008F6D40"/>
    <w:rsid w:val="008F74EE"/>
    <w:rsid w:val="0090008C"/>
    <w:rsid w:val="009000B8"/>
    <w:rsid w:val="00901FC3"/>
    <w:rsid w:val="009035AD"/>
    <w:rsid w:val="00904EB5"/>
    <w:rsid w:val="00905AE1"/>
    <w:rsid w:val="009062CD"/>
    <w:rsid w:val="00907B82"/>
    <w:rsid w:val="009137EE"/>
    <w:rsid w:val="009141E7"/>
    <w:rsid w:val="00914E18"/>
    <w:rsid w:val="009166C4"/>
    <w:rsid w:val="00917C60"/>
    <w:rsid w:val="00920430"/>
    <w:rsid w:val="00920BC6"/>
    <w:rsid w:val="00920E4E"/>
    <w:rsid w:val="009228FC"/>
    <w:rsid w:val="009239F7"/>
    <w:rsid w:val="00930123"/>
    <w:rsid w:val="00930ED2"/>
    <w:rsid w:val="00930F68"/>
    <w:rsid w:val="0094151B"/>
    <w:rsid w:val="00943518"/>
    <w:rsid w:val="00945A2D"/>
    <w:rsid w:val="00952411"/>
    <w:rsid w:val="00953EF7"/>
    <w:rsid w:val="0096070C"/>
    <w:rsid w:val="00962033"/>
    <w:rsid w:val="00962D58"/>
    <w:rsid w:val="00964E80"/>
    <w:rsid w:val="009665FC"/>
    <w:rsid w:val="00967EA8"/>
    <w:rsid w:val="00970577"/>
    <w:rsid w:val="0097062B"/>
    <w:rsid w:val="00970672"/>
    <w:rsid w:val="00971A8B"/>
    <w:rsid w:val="00973121"/>
    <w:rsid w:val="00974407"/>
    <w:rsid w:val="00974606"/>
    <w:rsid w:val="009749AA"/>
    <w:rsid w:val="009753A0"/>
    <w:rsid w:val="0098287D"/>
    <w:rsid w:val="00983C06"/>
    <w:rsid w:val="0098407C"/>
    <w:rsid w:val="00987027"/>
    <w:rsid w:val="00987B2D"/>
    <w:rsid w:val="00987E65"/>
    <w:rsid w:val="00991EDD"/>
    <w:rsid w:val="00993752"/>
    <w:rsid w:val="00994F5A"/>
    <w:rsid w:val="00995526"/>
    <w:rsid w:val="009974E7"/>
    <w:rsid w:val="009A05EB"/>
    <w:rsid w:val="009A3D65"/>
    <w:rsid w:val="009A578E"/>
    <w:rsid w:val="009A57AF"/>
    <w:rsid w:val="009A5ADC"/>
    <w:rsid w:val="009A767D"/>
    <w:rsid w:val="009B08DC"/>
    <w:rsid w:val="009B0C67"/>
    <w:rsid w:val="009B1ECB"/>
    <w:rsid w:val="009B4846"/>
    <w:rsid w:val="009B5516"/>
    <w:rsid w:val="009B6CD7"/>
    <w:rsid w:val="009C1FAC"/>
    <w:rsid w:val="009C2EBD"/>
    <w:rsid w:val="009C5769"/>
    <w:rsid w:val="009C5825"/>
    <w:rsid w:val="009C65A4"/>
    <w:rsid w:val="009D2D54"/>
    <w:rsid w:val="009D4AA1"/>
    <w:rsid w:val="009D5E31"/>
    <w:rsid w:val="009D6818"/>
    <w:rsid w:val="009E0662"/>
    <w:rsid w:val="009E4495"/>
    <w:rsid w:val="009E541D"/>
    <w:rsid w:val="009E6A61"/>
    <w:rsid w:val="009E795F"/>
    <w:rsid w:val="009F0402"/>
    <w:rsid w:val="009F0573"/>
    <w:rsid w:val="009F16F3"/>
    <w:rsid w:val="009F22A9"/>
    <w:rsid w:val="009F3647"/>
    <w:rsid w:val="009F3F46"/>
    <w:rsid w:val="009F5F46"/>
    <w:rsid w:val="009F65F7"/>
    <w:rsid w:val="00A06357"/>
    <w:rsid w:val="00A06701"/>
    <w:rsid w:val="00A10AD6"/>
    <w:rsid w:val="00A117E1"/>
    <w:rsid w:val="00A119C4"/>
    <w:rsid w:val="00A16190"/>
    <w:rsid w:val="00A16E7D"/>
    <w:rsid w:val="00A20107"/>
    <w:rsid w:val="00A22B5E"/>
    <w:rsid w:val="00A24A89"/>
    <w:rsid w:val="00A27067"/>
    <w:rsid w:val="00A31EE1"/>
    <w:rsid w:val="00A322AB"/>
    <w:rsid w:val="00A324E6"/>
    <w:rsid w:val="00A32AA7"/>
    <w:rsid w:val="00A32D6F"/>
    <w:rsid w:val="00A33102"/>
    <w:rsid w:val="00A33306"/>
    <w:rsid w:val="00A33AC6"/>
    <w:rsid w:val="00A34811"/>
    <w:rsid w:val="00A43201"/>
    <w:rsid w:val="00A451BC"/>
    <w:rsid w:val="00A473BA"/>
    <w:rsid w:val="00A50A25"/>
    <w:rsid w:val="00A50DE3"/>
    <w:rsid w:val="00A511B5"/>
    <w:rsid w:val="00A514FF"/>
    <w:rsid w:val="00A52E59"/>
    <w:rsid w:val="00A531A9"/>
    <w:rsid w:val="00A53305"/>
    <w:rsid w:val="00A53F90"/>
    <w:rsid w:val="00A56088"/>
    <w:rsid w:val="00A56A56"/>
    <w:rsid w:val="00A57013"/>
    <w:rsid w:val="00A5709D"/>
    <w:rsid w:val="00A65794"/>
    <w:rsid w:val="00A65D5B"/>
    <w:rsid w:val="00A702D0"/>
    <w:rsid w:val="00A72670"/>
    <w:rsid w:val="00A7419A"/>
    <w:rsid w:val="00A7429C"/>
    <w:rsid w:val="00A7542B"/>
    <w:rsid w:val="00A75775"/>
    <w:rsid w:val="00A76DE0"/>
    <w:rsid w:val="00A811A6"/>
    <w:rsid w:val="00A81575"/>
    <w:rsid w:val="00A84750"/>
    <w:rsid w:val="00A84ADA"/>
    <w:rsid w:val="00A85DAA"/>
    <w:rsid w:val="00A925AB"/>
    <w:rsid w:val="00A927E2"/>
    <w:rsid w:val="00A92CC1"/>
    <w:rsid w:val="00A94AB5"/>
    <w:rsid w:val="00AA3D81"/>
    <w:rsid w:val="00AA53AE"/>
    <w:rsid w:val="00AA6D3A"/>
    <w:rsid w:val="00AB0271"/>
    <w:rsid w:val="00AB06C8"/>
    <w:rsid w:val="00AB1BBB"/>
    <w:rsid w:val="00AB2DA1"/>
    <w:rsid w:val="00AB4352"/>
    <w:rsid w:val="00AB4DE8"/>
    <w:rsid w:val="00AB580C"/>
    <w:rsid w:val="00AB74C3"/>
    <w:rsid w:val="00AC0CAF"/>
    <w:rsid w:val="00AC126D"/>
    <w:rsid w:val="00AC2424"/>
    <w:rsid w:val="00AC2BCA"/>
    <w:rsid w:val="00AC2D0B"/>
    <w:rsid w:val="00AC34C4"/>
    <w:rsid w:val="00AC4E53"/>
    <w:rsid w:val="00AC58CB"/>
    <w:rsid w:val="00AC6840"/>
    <w:rsid w:val="00AD020F"/>
    <w:rsid w:val="00AD266C"/>
    <w:rsid w:val="00AD328D"/>
    <w:rsid w:val="00AD3632"/>
    <w:rsid w:val="00AD3769"/>
    <w:rsid w:val="00AD6383"/>
    <w:rsid w:val="00AD6683"/>
    <w:rsid w:val="00AD70DE"/>
    <w:rsid w:val="00AE0A21"/>
    <w:rsid w:val="00AE1FF7"/>
    <w:rsid w:val="00AE481E"/>
    <w:rsid w:val="00AE5AE6"/>
    <w:rsid w:val="00AE618F"/>
    <w:rsid w:val="00AE7985"/>
    <w:rsid w:val="00AE7B78"/>
    <w:rsid w:val="00AF56D0"/>
    <w:rsid w:val="00AF6874"/>
    <w:rsid w:val="00AF7D51"/>
    <w:rsid w:val="00B029E1"/>
    <w:rsid w:val="00B04B12"/>
    <w:rsid w:val="00B05567"/>
    <w:rsid w:val="00B0639E"/>
    <w:rsid w:val="00B104E2"/>
    <w:rsid w:val="00B107CA"/>
    <w:rsid w:val="00B13F6B"/>
    <w:rsid w:val="00B16AAB"/>
    <w:rsid w:val="00B2024D"/>
    <w:rsid w:val="00B20731"/>
    <w:rsid w:val="00B21771"/>
    <w:rsid w:val="00B22881"/>
    <w:rsid w:val="00B22909"/>
    <w:rsid w:val="00B22BBA"/>
    <w:rsid w:val="00B23766"/>
    <w:rsid w:val="00B26082"/>
    <w:rsid w:val="00B26AFC"/>
    <w:rsid w:val="00B275C0"/>
    <w:rsid w:val="00B300D1"/>
    <w:rsid w:val="00B30B62"/>
    <w:rsid w:val="00B32E35"/>
    <w:rsid w:val="00B33144"/>
    <w:rsid w:val="00B35FE6"/>
    <w:rsid w:val="00B40D8C"/>
    <w:rsid w:val="00B42AEA"/>
    <w:rsid w:val="00B42B3F"/>
    <w:rsid w:val="00B45C65"/>
    <w:rsid w:val="00B476B1"/>
    <w:rsid w:val="00B47B32"/>
    <w:rsid w:val="00B51F23"/>
    <w:rsid w:val="00B52CD7"/>
    <w:rsid w:val="00B52FAB"/>
    <w:rsid w:val="00B54F35"/>
    <w:rsid w:val="00B56CD7"/>
    <w:rsid w:val="00B57490"/>
    <w:rsid w:val="00B61547"/>
    <w:rsid w:val="00B62140"/>
    <w:rsid w:val="00B62147"/>
    <w:rsid w:val="00B632B9"/>
    <w:rsid w:val="00B6468C"/>
    <w:rsid w:val="00B64BD7"/>
    <w:rsid w:val="00B65479"/>
    <w:rsid w:val="00B67ADD"/>
    <w:rsid w:val="00B71A9B"/>
    <w:rsid w:val="00B76866"/>
    <w:rsid w:val="00B77D8F"/>
    <w:rsid w:val="00B80BFB"/>
    <w:rsid w:val="00B819D1"/>
    <w:rsid w:val="00B81D42"/>
    <w:rsid w:val="00B83431"/>
    <w:rsid w:val="00B8559A"/>
    <w:rsid w:val="00B86F98"/>
    <w:rsid w:val="00B90867"/>
    <w:rsid w:val="00B912EC"/>
    <w:rsid w:val="00B9180C"/>
    <w:rsid w:val="00B92A8A"/>
    <w:rsid w:val="00B93508"/>
    <w:rsid w:val="00B9701E"/>
    <w:rsid w:val="00B97362"/>
    <w:rsid w:val="00BA1119"/>
    <w:rsid w:val="00BA15DA"/>
    <w:rsid w:val="00BA1D3E"/>
    <w:rsid w:val="00BA30E3"/>
    <w:rsid w:val="00BA312F"/>
    <w:rsid w:val="00BA3980"/>
    <w:rsid w:val="00BA405F"/>
    <w:rsid w:val="00BA4462"/>
    <w:rsid w:val="00BA6C3F"/>
    <w:rsid w:val="00BB0FAE"/>
    <w:rsid w:val="00BB113D"/>
    <w:rsid w:val="00BB3676"/>
    <w:rsid w:val="00BB388C"/>
    <w:rsid w:val="00BB4C33"/>
    <w:rsid w:val="00BB5088"/>
    <w:rsid w:val="00BB59B6"/>
    <w:rsid w:val="00BC0542"/>
    <w:rsid w:val="00BC134F"/>
    <w:rsid w:val="00BC1439"/>
    <w:rsid w:val="00BC31D4"/>
    <w:rsid w:val="00BC39F2"/>
    <w:rsid w:val="00BC3D62"/>
    <w:rsid w:val="00BC4174"/>
    <w:rsid w:val="00BC418B"/>
    <w:rsid w:val="00BC6488"/>
    <w:rsid w:val="00BC7186"/>
    <w:rsid w:val="00BC7FB5"/>
    <w:rsid w:val="00BD0675"/>
    <w:rsid w:val="00BD370F"/>
    <w:rsid w:val="00BD3C2D"/>
    <w:rsid w:val="00BD40A8"/>
    <w:rsid w:val="00BD61A2"/>
    <w:rsid w:val="00BD633B"/>
    <w:rsid w:val="00BD6E67"/>
    <w:rsid w:val="00BD717C"/>
    <w:rsid w:val="00BD77FE"/>
    <w:rsid w:val="00BE0DE2"/>
    <w:rsid w:val="00BE1C55"/>
    <w:rsid w:val="00BE4755"/>
    <w:rsid w:val="00BF12C0"/>
    <w:rsid w:val="00BF2C72"/>
    <w:rsid w:val="00BF3BA9"/>
    <w:rsid w:val="00BF5DA9"/>
    <w:rsid w:val="00BF6883"/>
    <w:rsid w:val="00C03861"/>
    <w:rsid w:val="00C11BCC"/>
    <w:rsid w:val="00C14085"/>
    <w:rsid w:val="00C15CA2"/>
    <w:rsid w:val="00C1697F"/>
    <w:rsid w:val="00C17886"/>
    <w:rsid w:val="00C214DD"/>
    <w:rsid w:val="00C22C44"/>
    <w:rsid w:val="00C23879"/>
    <w:rsid w:val="00C2458D"/>
    <w:rsid w:val="00C24CC8"/>
    <w:rsid w:val="00C25691"/>
    <w:rsid w:val="00C269A5"/>
    <w:rsid w:val="00C32FAA"/>
    <w:rsid w:val="00C33F66"/>
    <w:rsid w:val="00C34A87"/>
    <w:rsid w:val="00C40AEB"/>
    <w:rsid w:val="00C41278"/>
    <w:rsid w:val="00C439DF"/>
    <w:rsid w:val="00C47EA5"/>
    <w:rsid w:val="00C51A87"/>
    <w:rsid w:val="00C54031"/>
    <w:rsid w:val="00C57C85"/>
    <w:rsid w:val="00C60362"/>
    <w:rsid w:val="00C604B4"/>
    <w:rsid w:val="00C60F00"/>
    <w:rsid w:val="00C63209"/>
    <w:rsid w:val="00C63C85"/>
    <w:rsid w:val="00C65FD1"/>
    <w:rsid w:val="00C66EED"/>
    <w:rsid w:val="00C71659"/>
    <w:rsid w:val="00C74E73"/>
    <w:rsid w:val="00C84969"/>
    <w:rsid w:val="00C85889"/>
    <w:rsid w:val="00C86BEC"/>
    <w:rsid w:val="00C87EC8"/>
    <w:rsid w:val="00C91486"/>
    <w:rsid w:val="00C975DD"/>
    <w:rsid w:val="00CA01AC"/>
    <w:rsid w:val="00CA0D6A"/>
    <w:rsid w:val="00CA12EA"/>
    <w:rsid w:val="00CA2F3D"/>
    <w:rsid w:val="00CA3058"/>
    <w:rsid w:val="00CA4156"/>
    <w:rsid w:val="00CA79A0"/>
    <w:rsid w:val="00CB0E6E"/>
    <w:rsid w:val="00CB1E64"/>
    <w:rsid w:val="00CB3F30"/>
    <w:rsid w:val="00CB57C5"/>
    <w:rsid w:val="00CB6510"/>
    <w:rsid w:val="00CB7BA5"/>
    <w:rsid w:val="00CB7E8A"/>
    <w:rsid w:val="00CC3703"/>
    <w:rsid w:val="00CC5CDE"/>
    <w:rsid w:val="00CC68B6"/>
    <w:rsid w:val="00CC6A9F"/>
    <w:rsid w:val="00CD010F"/>
    <w:rsid w:val="00CD2B2C"/>
    <w:rsid w:val="00CD2D13"/>
    <w:rsid w:val="00CD3315"/>
    <w:rsid w:val="00CD34D2"/>
    <w:rsid w:val="00CD352D"/>
    <w:rsid w:val="00CD5975"/>
    <w:rsid w:val="00CD605E"/>
    <w:rsid w:val="00CD653C"/>
    <w:rsid w:val="00CE0851"/>
    <w:rsid w:val="00CE28C4"/>
    <w:rsid w:val="00CE3229"/>
    <w:rsid w:val="00CE373E"/>
    <w:rsid w:val="00CE3D45"/>
    <w:rsid w:val="00CF0FE5"/>
    <w:rsid w:val="00CF2CE7"/>
    <w:rsid w:val="00CF3247"/>
    <w:rsid w:val="00CF3B76"/>
    <w:rsid w:val="00CF6355"/>
    <w:rsid w:val="00CF65C9"/>
    <w:rsid w:val="00D00ACF"/>
    <w:rsid w:val="00D00C89"/>
    <w:rsid w:val="00D068F8"/>
    <w:rsid w:val="00D109E0"/>
    <w:rsid w:val="00D10AB0"/>
    <w:rsid w:val="00D114BE"/>
    <w:rsid w:val="00D11FC5"/>
    <w:rsid w:val="00D13577"/>
    <w:rsid w:val="00D14052"/>
    <w:rsid w:val="00D1604C"/>
    <w:rsid w:val="00D208D4"/>
    <w:rsid w:val="00D22E3E"/>
    <w:rsid w:val="00D232A5"/>
    <w:rsid w:val="00D237AD"/>
    <w:rsid w:val="00D25D4B"/>
    <w:rsid w:val="00D260A9"/>
    <w:rsid w:val="00D279A3"/>
    <w:rsid w:val="00D30811"/>
    <w:rsid w:val="00D31085"/>
    <w:rsid w:val="00D31AC4"/>
    <w:rsid w:val="00D32753"/>
    <w:rsid w:val="00D3308D"/>
    <w:rsid w:val="00D331A3"/>
    <w:rsid w:val="00D41115"/>
    <w:rsid w:val="00D414AC"/>
    <w:rsid w:val="00D434B6"/>
    <w:rsid w:val="00D4721A"/>
    <w:rsid w:val="00D47CA0"/>
    <w:rsid w:val="00D532C0"/>
    <w:rsid w:val="00D544D7"/>
    <w:rsid w:val="00D5641A"/>
    <w:rsid w:val="00D572DE"/>
    <w:rsid w:val="00D5773E"/>
    <w:rsid w:val="00D57A19"/>
    <w:rsid w:val="00D60EDF"/>
    <w:rsid w:val="00D61256"/>
    <w:rsid w:val="00D6789E"/>
    <w:rsid w:val="00D71E3E"/>
    <w:rsid w:val="00D72C37"/>
    <w:rsid w:val="00D7325E"/>
    <w:rsid w:val="00D733AD"/>
    <w:rsid w:val="00D768D8"/>
    <w:rsid w:val="00D7740C"/>
    <w:rsid w:val="00D7769A"/>
    <w:rsid w:val="00D80F8D"/>
    <w:rsid w:val="00D81BE8"/>
    <w:rsid w:val="00D8366E"/>
    <w:rsid w:val="00D84863"/>
    <w:rsid w:val="00D85D47"/>
    <w:rsid w:val="00D8672E"/>
    <w:rsid w:val="00D94F44"/>
    <w:rsid w:val="00D9608F"/>
    <w:rsid w:val="00D96ED3"/>
    <w:rsid w:val="00DA08A5"/>
    <w:rsid w:val="00DA0D07"/>
    <w:rsid w:val="00DA138A"/>
    <w:rsid w:val="00DA1865"/>
    <w:rsid w:val="00DA296D"/>
    <w:rsid w:val="00DA5CD6"/>
    <w:rsid w:val="00DA5EE3"/>
    <w:rsid w:val="00DA7116"/>
    <w:rsid w:val="00DB0E1D"/>
    <w:rsid w:val="00DB183A"/>
    <w:rsid w:val="00DB29FA"/>
    <w:rsid w:val="00DB2FA7"/>
    <w:rsid w:val="00DB467D"/>
    <w:rsid w:val="00DB54E8"/>
    <w:rsid w:val="00DB7C94"/>
    <w:rsid w:val="00DC0F06"/>
    <w:rsid w:val="00DC366C"/>
    <w:rsid w:val="00DC7C07"/>
    <w:rsid w:val="00DD0EF8"/>
    <w:rsid w:val="00DD32F7"/>
    <w:rsid w:val="00DE2FD6"/>
    <w:rsid w:val="00DE5320"/>
    <w:rsid w:val="00DE7D87"/>
    <w:rsid w:val="00DF0FD3"/>
    <w:rsid w:val="00DF17C7"/>
    <w:rsid w:val="00DF197C"/>
    <w:rsid w:val="00DF2067"/>
    <w:rsid w:val="00DF211A"/>
    <w:rsid w:val="00DF3003"/>
    <w:rsid w:val="00DF4631"/>
    <w:rsid w:val="00DF59CB"/>
    <w:rsid w:val="00DF5D2A"/>
    <w:rsid w:val="00DF681C"/>
    <w:rsid w:val="00E00901"/>
    <w:rsid w:val="00E01C4F"/>
    <w:rsid w:val="00E029B0"/>
    <w:rsid w:val="00E06798"/>
    <w:rsid w:val="00E06E7E"/>
    <w:rsid w:val="00E109D6"/>
    <w:rsid w:val="00E125AE"/>
    <w:rsid w:val="00E12CFE"/>
    <w:rsid w:val="00E13155"/>
    <w:rsid w:val="00E14946"/>
    <w:rsid w:val="00E16051"/>
    <w:rsid w:val="00E1703E"/>
    <w:rsid w:val="00E17951"/>
    <w:rsid w:val="00E17D2B"/>
    <w:rsid w:val="00E20013"/>
    <w:rsid w:val="00E25AF3"/>
    <w:rsid w:val="00E25EDC"/>
    <w:rsid w:val="00E27393"/>
    <w:rsid w:val="00E27BFF"/>
    <w:rsid w:val="00E30CA4"/>
    <w:rsid w:val="00E31596"/>
    <w:rsid w:val="00E342C4"/>
    <w:rsid w:val="00E35136"/>
    <w:rsid w:val="00E355F8"/>
    <w:rsid w:val="00E359A6"/>
    <w:rsid w:val="00E35D2F"/>
    <w:rsid w:val="00E36276"/>
    <w:rsid w:val="00E3656D"/>
    <w:rsid w:val="00E40033"/>
    <w:rsid w:val="00E40AC7"/>
    <w:rsid w:val="00E41174"/>
    <w:rsid w:val="00E4188D"/>
    <w:rsid w:val="00E4190B"/>
    <w:rsid w:val="00E41C19"/>
    <w:rsid w:val="00E42551"/>
    <w:rsid w:val="00E43C2A"/>
    <w:rsid w:val="00E47053"/>
    <w:rsid w:val="00E475BD"/>
    <w:rsid w:val="00E51D96"/>
    <w:rsid w:val="00E52B62"/>
    <w:rsid w:val="00E56BDB"/>
    <w:rsid w:val="00E64418"/>
    <w:rsid w:val="00E66694"/>
    <w:rsid w:val="00E67588"/>
    <w:rsid w:val="00E708DB"/>
    <w:rsid w:val="00E71B25"/>
    <w:rsid w:val="00E738A0"/>
    <w:rsid w:val="00E773ED"/>
    <w:rsid w:val="00E81284"/>
    <w:rsid w:val="00E82C68"/>
    <w:rsid w:val="00E8394F"/>
    <w:rsid w:val="00E852BF"/>
    <w:rsid w:val="00E91895"/>
    <w:rsid w:val="00E9279F"/>
    <w:rsid w:val="00E933A2"/>
    <w:rsid w:val="00E9687C"/>
    <w:rsid w:val="00EA20D9"/>
    <w:rsid w:val="00EA2EE8"/>
    <w:rsid w:val="00EA38CC"/>
    <w:rsid w:val="00EA3A87"/>
    <w:rsid w:val="00EA5D1A"/>
    <w:rsid w:val="00EB1205"/>
    <w:rsid w:val="00EB444A"/>
    <w:rsid w:val="00EC164F"/>
    <w:rsid w:val="00EC616E"/>
    <w:rsid w:val="00EC70F4"/>
    <w:rsid w:val="00EC781A"/>
    <w:rsid w:val="00ED0B25"/>
    <w:rsid w:val="00ED2C26"/>
    <w:rsid w:val="00ED4C79"/>
    <w:rsid w:val="00ED6212"/>
    <w:rsid w:val="00ED6F06"/>
    <w:rsid w:val="00ED7893"/>
    <w:rsid w:val="00ED7E94"/>
    <w:rsid w:val="00EE16B8"/>
    <w:rsid w:val="00EF348D"/>
    <w:rsid w:val="00EF36CD"/>
    <w:rsid w:val="00EF3E3E"/>
    <w:rsid w:val="00EF546E"/>
    <w:rsid w:val="00EF797F"/>
    <w:rsid w:val="00F011AE"/>
    <w:rsid w:val="00F02236"/>
    <w:rsid w:val="00F02ACB"/>
    <w:rsid w:val="00F03151"/>
    <w:rsid w:val="00F06D13"/>
    <w:rsid w:val="00F12289"/>
    <w:rsid w:val="00F1263F"/>
    <w:rsid w:val="00F13161"/>
    <w:rsid w:val="00F14511"/>
    <w:rsid w:val="00F20A4A"/>
    <w:rsid w:val="00F24F08"/>
    <w:rsid w:val="00F2736E"/>
    <w:rsid w:val="00F31835"/>
    <w:rsid w:val="00F31D1F"/>
    <w:rsid w:val="00F34084"/>
    <w:rsid w:val="00F352BB"/>
    <w:rsid w:val="00F37486"/>
    <w:rsid w:val="00F45A34"/>
    <w:rsid w:val="00F45B0F"/>
    <w:rsid w:val="00F4674F"/>
    <w:rsid w:val="00F51ABD"/>
    <w:rsid w:val="00F53FAA"/>
    <w:rsid w:val="00F560B9"/>
    <w:rsid w:val="00F60DB8"/>
    <w:rsid w:val="00F627EC"/>
    <w:rsid w:val="00F63308"/>
    <w:rsid w:val="00F634D7"/>
    <w:rsid w:val="00F66E3B"/>
    <w:rsid w:val="00F71171"/>
    <w:rsid w:val="00F7190B"/>
    <w:rsid w:val="00F73567"/>
    <w:rsid w:val="00F7690F"/>
    <w:rsid w:val="00F77803"/>
    <w:rsid w:val="00F83315"/>
    <w:rsid w:val="00F83C07"/>
    <w:rsid w:val="00F844A0"/>
    <w:rsid w:val="00F86798"/>
    <w:rsid w:val="00F86CFC"/>
    <w:rsid w:val="00F9030D"/>
    <w:rsid w:val="00F9073E"/>
    <w:rsid w:val="00F92849"/>
    <w:rsid w:val="00F939FA"/>
    <w:rsid w:val="00F94015"/>
    <w:rsid w:val="00F94D93"/>
    <w:rsid w:val="00F95CEF"/>
    <w:rsid w:val="00F964FF"/>
    <w:rsid w:val="00F9655E"/>
    <w:rsid w:val="00F967E7"/>
    <w:rsid w:val="00F96882"/>
    <w:rsid w:val="00F97654"/>
    <w:rsid w:val="00FA041C"/>
    <w:rsid w:val="00FA1685"/>
    <w:rsid w:val="00FA2879"/>
    <w:rsid w:val="00FA3584"/>
    <w:rsid w:val="00FA4353"/>
    <w:rsid w:val="00FA45C6"/>
    <w:rsid w:val="00FA611F"/>
    <w:rsid w:val="00FA639D"/>
    <w:rsid w:val="00FA7BE5"/>
    <w:rsid w:val="00FB0020"/>
    <w:rsid w:val="00FB1281"/>
    <w:rsid w:val="00FB1BA8"/>
    <w:rsid w:val="00FB2172"/>
    <w:rsid w:val="00FB26D0"/>
    <w:rsid w:val="00FB2798"/>
    <w:rsid w:val="00FB4F8B"/>
    <w:rsid w:val="00FC055B"/>
    <w:rsid w:val="00FC237A"/>
    <w:rsid w:val="00FC352D"/>
    <w:rsid w:val="00FC3897"/>
    <w:rsid w:val="00FC5E51"/>
    <w:rsid w:val="00FC78D9"/>
    <w:rsid w:val="00FD2101"/>
    <w:rsid w:val="00FD2E9D"/>
    <w:rsid w:val="00FD3B68"/>
    <w:rsid w:val="00FD43D6"/>
    <w:rsid w:val="00FD4DAA"/>
    <w:rsid w:val="00FE0D8C"/>
    <w:rsid w:val="00FE14AF"/>
    <w:rsid w:val="00FE2E85"/>
    <w:rsid w:val="00FE6F9D"/>
    <w:rsid w:val="00FF0B00"/>
    <w:rsid w:val="00FF1BAF"/>
    <w:rsid w:val="00FF2AE3"/>
    <w:rsid w:val="00FF435F"/>
    <w:rsid w:val="00FF4A73"/>
    <w:rsid w:val="00FF543C"/>
    <w:rsid w:val="02D41F29"/>
    <w:rsid w:val="03BA3A6E"/>
    <w:rsid w:val="03CD0ADE"/>
    <w:rsid w:val="05017CD9"/>
    <w:rsid w:val="050F0535"/>
    <w:rsid w:val="063908C0"/>
    <w:rsid w:val="06B02BE3"/>
    <w:rsid w:val="073A362A"/>
    <w:rsid w:val="07750942"/>
    <w:rsid w:val="07B86143"/>
    <w:rsid w:val="07EB6E35"/>
    <w:rsid w:val="07F77E97"/>
    <w:rsid w:val="080807C8"/>
    <w:rsid w:val="090E1DEC"/>
    <w:rsid w:val="0A97221A"/>
    <w:rsid w:val="0B917781"/>
    <w:rsid w:val="0BD10C54"/>
    <w:rsid w:val="0D24444C"/>
    <w:rsid w:val="0E107AF2"/>
    <w:rsid w:val="0E292761"/>
    <w:rsid w:val="0EB30A93"/>
    <w:rsid w:val="0EFC3149"/>
    <w:rsid w:val="1481581A"/>
    <w:rsid w:val="14E44E14"/>
    <w:rsid w:val="14EE5EFF"/>
    <w:rsid w:val="15002386"/>
    <w:rsid w:val="15434BA6"/>
    <w:rsid w:val="15467703"/>
    <w:rsid w:val="15A82715"/>
    <w:rsid w:val="15B870E7"/>
    <w:rsid w:val="16064125"/>
    <w:rsid w:val="16157C6C"/>
    <w:rsid w:val="16C25D8D"/>
    <w:rsid w:val="181A63CF"/>
    <w:rsid w:val="189F597E"/>
    <w:rsid w:val="18D96D3D"/>
    <w:rsid w:val="1A8C15BB"/>
    <w:rsid w:val="1B3C1245"/>
    <w:rsid w:val="1B8D0959"/>
    <w:rsid w:val="1C872EB3"/>
    <w:rsid w:val="1EF61E59"/>
    <w:rsid w:val="1F623747"/>
    <w:rsid w:val="1F856603"/>
    <w:rsid w:val="2069289D"/>
    <w:rsid w:val="215909F4"/>
    <w:rsid w:val="219054FD"/>
    <w:rsid w:val="2264727E"/>
    <w:rsid w:val="22AF35A7"/>
    <w:rsid w:val="23D577CC"/>
    <w:rsid w:val="23EF5C60"/>
    <w:rsid w:val="24A24EA0"/>
    <w:rsid w:val="25182C54"/>
    <w:rsid w:val="25430D9A"/>
    <w:rsid w:val="26CD70C7"/>
    <w:rsid w:val="2779790A"/>
    <w:rsid w:val="281C1258"/>
    <w:rsid w:val="2B5E08B7"/>
    <w:rsid w:val="2F325888"/>
    <w:rsid w:val="2FB07908"/>
    <w:rsid w:val="311938FF"/>
    <w:rsid w:val="324D7694"/>
    <w:rsid w:val="32950166"/>
    <w:rsid w:val="336F21BB"/>
    <w:rsid w:val="33A92AFE"/>
    <w:rsid w:val="33F443FC"/>
    <w:rsid w:val="34BD1DFC"/>
    <w:rsid w:val="34C63058"/>
    <w:rsid w:val="368E598F"/>
    <w:rsid w:val="37467A48"/>
    <w:rsid w:val="37A63A71"/>
    <w:rsid w:val="37F232DE"/>
    <w:rsid w:val="380D2F35"/>
    <w:rsid w:val="39191653"/>
    <w:rsid w:val="3AEC79AD"/>
    <w:rsid w:val="3AF34440"/>
    <w:rsid w:val="3E934994"/>
    <w:rsid w:val="3EBA1593"/>
    <w:rsid w:val="3EEB3506"/>
    <w:rsid w:val="3F2D2628"/>
    <w:rsid w:val="414A0C8F"/>
    <w:rsid w:val="425F4D2F"/>
    <w:rsid w:val="42D067AD"/>
    <w:rsid w:val="42F819F7"/>
    <w:rsid w:val="43E260F5"/>
    <w:rsid w:val="4755105C"/>
    <w:rsid w:val="486D39D4"/>
    <w:rsid w:val="489431B7"/>
    <w:rsid w:val="48BE2279"/>
    <w:rsid w:val="494109AF"/>
    <w:rsid w:val="4A087F71"/>
    <w:rsid w:val="4B5300B5"/>
    <w:rsid w:val="4D8618B9"/>
    <w:rsid w:val="4DAD4066"/>
    <w:rsid w:val="50DD5106"/>
    <w:rsid w:val="51375A22"/>
    <w:rsid w:val="53BA3D8D"/>
    <w:rsid w:val="55217F4D"/>
    <w:rsid w:val="555F1C33"/>
    <w:rsid w:val="557A2752"/>
    <w:rsid w:val="56FC71B3"/>
    <w:rsid w:val="59D92502"/>
    <w:rsid w:val="5A4D0350"/>
    <w:rsid w:val="5B8709DB"/>
    <w:rsid w:val="5C34008C"/>
    <w:rsid w:val="5C955824"/>
    <w:rsid w:val="5CCD19AF"/>
    <w:rsid w:val="5EE21244"/>
    <w:rsid w:val="602B46A4"/>
    <w:rsid w:val="620845E1"/>
    <w:rsid w:val="633147EE"/>
    <w:rsid w:val="64B87AE3"/>
    <w:rsid w:val="654966E4"/>
    <w:rsid w:val="657C3457"/>
    <w:rsid w:val="66B56EF3"/>
    <w:rsid w:val="699A59B0"/>
    <w:rsid w:val="6B503A26"/>
    <w:rsid w:val="6C9751C7"/>
    <w:rsid w:val="6D0B3294"/>
    <w:rsid w:val="6D0E14A8"/>
    <w:rsid w:val="6E8E24E4"/>
    <w:rsid w:val="6EAC79C1"/>
    <w:rsid w:val="6F904919"/>
    <w:rsid w:val="6FC218E5"/>
    <w:rsid w:val="6FE75EB4"/>
    <w:rsid w:val="6FF02019"/>
    <w:rsid w:val="70A44FC1"/>
    <w:rsid w:val="719E6AF3"/>
    <w:rsid w:val="754032A7"/>
    <w:rsid w:val="76934203"/>
    <w:rsid w:val="78144FE9"/>
    <w:rsid w:val="78846B9D"/>
    <w:rsid w:val="7ABA7FDD"/>
    <w:rsid w:val="7B88743C"/>
    <w:rsid w:val="7C2F6EA5"/>
    <w:rsid w:val="7C4C10F6"/>
    <w:rsid w:val="7D2F0170"/>
    <w:rsid w:val="7D7D4B1E"/>
    <w:rsid w:val="7DCF1993"/>
    <w:rsid w:val="7DDF5BE2"/>
    <w:rsid w:val="7DEB2A57"/>
    <w:rsid w:val="7E48177B"/>
    <w:rsid w:val="7FEC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C5F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FollowedHyperlink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FollowedHyperlink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baidu.com/author.jpg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baidu.com/resume1.jpg" TargetMode="External"/><Relationship Id="rId11" Type="http://schemas.openxmlformats.org/officeDocument/2006/relationships/hyperlink" Target="http://www.baidu.com/resume2.jpg" TargetMode="External"/><Relationship Id="rId12" Type="http://schemas.openxmlformats.org/officeDocument/2006/relationships/hyperlink" Target="http://www.baidu.com/resume3.jpg" TargetMode="External"/><Relationship Id="rId13" Type="http://schemas.openxmlformats.org/officeDocument/2006/relationships/hyperlink" Target="http://www.baidu.com/resume1.jpg" TargetMode="External"/><Relationship Id="rId14" Type="http://schemas.openxmlformats.org/officeDocument/2006/relationships/hyperlink" Target="http://www.baidu.com/resume2.jpg" TargetMode="External"/><Relationship Id="rId15" Type="http://schemas.openxmlformats.org/officeDocument/2006/relationships/hyperlink" Target="http://www.baidu.com/resume3.jpg" TargetMode="External"/><Relationship Id="rId16" Type="http://schemas.openxmlformats.org/officeDocument/2006/relationships/hyperlink" Target="http://www.baidu.com/author.jpg" TargetMode="External"/><Relationship Id="rId17" Type="http://schemas.openxmlformats.org/officeDocument/2006/relationships/hyperlink" Target="http://www.baidu.com/author.jpg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98</Pages>
  <Words>7028</Words>
  <Characters>40066</Characters>
  <Application>Microsoft Macintosh Word</Application>
  <DocSecurity>0</DocSecurity>
  <Lines>333</Lines>
  <Paragraphs>93</Paragraphs>
  <ScaleCrop>false</ScaleCrop>
  <Company>浙江汇信科技有限公司</Company>
  <LinksUpToDate>false</LinksUpToDate>
  <CharactersWithSpaces>47001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2120</cp:revision>
  <dcterms:created xsi:type="dcterms:W3CDTF">2016-05-23T01:53:00Z</dcterms:created>
  <dcterms:modified xsi:type="dcterms:W3CDTF">2016-11-10T08:04:00Z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